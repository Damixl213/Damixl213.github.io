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506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16406ED" w14:textId="77777777" w:rsidTr="00DD6BE0">
        <w:trPr>
          <w:trHeight w:val="4410"/>
        </w:trPr>
        <w:tc>
          <w:tcPr>
            <w:tcW w:w="3600" w:type="dxa"/>
            <w:vAlign w:val="bottom"/>
          </w:tcPr>
          <w:p w14:paraId="2A09FCAE" w14:textId="62B464CB" w:rsidR="001B2ABD" w:rsidRDefault="00D02BAA" w:rsidP="00D02BAA">
            <w:pPr>
              <w:tabs>
                <w:tab w:val="left" w:pos="990"/>
              </w:tabs>
              <w:jc w:val="center"/>
            </w:pPr>
            <w:r>
              <w:rPr>
                <w:noProof/>
              </w:rPr>
              <w:drawing>
                <wp:inline distT="0" distB="0" distL="0" distR="0" wp14:anchorId="1372EDC5" wp14:editId="48E3863C">
                  <wp:extent cx="2451342" cy="2831465"/>
                  <wp:effectExtent l="0" t="0" r="6350" b="6985"/>
                  <wp:docPr id="1599193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3821" name="Picture 1599193821"/>
                          <pic:cNvPicPr/>
                        </pic:nvPicPr>
                        <pic:blipFill>
                          <a:blip r:embed="rId8">
                            <a:extLst>
                              <a:ext uri="{28A0092B-C50C-407E-A947-70E740481C1C}">
                                <a14:useLocalDpi xmlns:a14="http://schemas.microsoft.com/office/drawing/2010/main" val="0"/>
                              </a:ext>
                            </a:extLst>
                          </a:blip>
                          <a:stretch>
                            <a:fillRect/>
                          </a:stretch>
                        </pic:blipFill>
                        <pic:spPr>
                          <a:xfrm>
                            <a:off x="0" y="0"/>
                            <a:ext cx="2473943" cy="2857571"/>
                          </a:xfrm>
                          <a:prstGeom prst="rect">
                            <a:avLst/>
                          </a:prstGeom>
                        </pic:spPr>
                      </pic:pic>
                    </a:graphicData>
                  </a:graphic>
                </wp:inline>
              </w:drawing>
            </w:r>
          </w:p>
        </w:tc>
        <w:tc>
          <w:tcPr>
            <w:tcW w:w="720" w:type="dxa"/>
          </w:tcPr>
          <w:p w14:paraId="5C2F5F0D" w14:textId="27FE529F" w:rsidR="001B2ABD" w:rsidRDefault="001B2ABD" w:rsidP="00D02BAA">
            <w:pPr>
              <w:tabs>
                <w:tab w:val="left" w:pos="990"/>
              </w:tabs>
              <w:jc w:val="center"/>
            </w:pPr>
          </w:p>
        </w:tc>
        <w:tc>
          <w:tcPr>
            <w:tcW w:w="6470" w:type="dxa"/>
            <w:vAlign w:val="bottom"/>
          </w:tcPr>
          <w:p w14:paraId="205E5D47" w14:textId="17996C68" w:rsidR="001B2ABD" w:rsidRDefault="00581A04" w:rsidP="00D02BAA">
            <w:pPr>
              <w:pStyle w:val="Title"/>
              <w:jc w:val="center"/>
            </w:pPr>
            <w:r>
              <w:t>Oyeyipo DAVID</w:t>
            </w:r>
          </w:p>
          <w:p w14:paraId="5F2D2151" w14:textId="7D36A765" w:rsidR="001B2ABD" w:rsidRDefault="00581A04" w:rsidP="00D02BAA">
            <w:pPr>
              <w:pStyle w:val="Subtitle"/>
              <w:jc w:val="center"/>
            </w:pPr>
            <w:r w:rsidRPr="00DD6BE0">
              <w:rPr>
                <w:spacing w:val="0"/>
                <w:w w:val="70"/>
              </w:rPr>
              <w:t>Software develope</w:t>
            </w:r>
            <w:r w:rsidRPr="00DD6BE0">
              <w:rPr>
                <w:spacing w:val="16"/>
                <w:w w:val="70"/>
              </w:rPr>
              <w:t>r</w:t>
            </w:r>
          </w:p>
        </w:tc>
      </w:tr>
    </w:tbl>
    <w:p w14:paraId="320A04F5" w14:textId="06545C67" w:rsidR="00BA5129" w:rsidRDefault="00BA5129" w:rsidP="000C45FF">
      <w:pPr>
        <w:tabs>
          <w:tab w:val="left" w:pos="990"/>
        </w:tabs>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pPr w:leftFromText="180" w:rightFromText="180" w:vertAnchor="page" w:horzAnchor="margin" w:tblpY="5061"/>
        <w:tblW w:w="0" w:type="auto"/>
        <w:tblLayout w:type="fixed"/>
        <w:tblCellMar>
          <w:left w:w="115" w:type="dxa"/>
          <w:right w:w="115" w:type="dxa"/>
        </w:tblCellMar>
        <w:tblLook w:val="04A0" w:firstRow="1" w:lastRow="0" w:firstColumn="1" w:lastColumn="0" w:noHBand="0" w:noVBand="1"/>
      </w:tblPr>
      <w:tblGrid>
        <w:gridCol w:w="3960"/>
        <w:gridCol w:w="480"/>
        <w:gridCol w:w="6470"/>
      </w:tblGrid>
      <w:tr w:rsidR="00DD6BE0" w14:paraId="68927B2A" w14:textId="77777777" w:rsidTr="00E54CB8">
        <w:trPr>
          <w:trHeight w:val="9054"/>
        </w:trPr>
        <w:tc>
          <w:tcPr>
            <w:tcW w:w="3960" w:type="dxa"/>
            <w:shd w:val="clear" w:color="auto" w:fill="0D0D0D" w:themeFill="text1" w:themeFillTint="F2"/>
          </w:tcPr>
          <w:sdt>
            <w:sdtPr>
              <w:id w:val="-1112673986"/>
              <w:placeholder>
                <w:docPart w:val="C6EFD70B9DC94A249DBC4FD95879C48A"/>
              </w:placeholder>
              <w:temporary/>
              <w:showingPlcHdr/>
              <w15:appearance w15:val="hidden"/>
            </w:sdtPr>
            <w:sdtContent>
              <w:p w14:paraId="7DF3C025" w14:textId="77777777" w:rsidR="00DD6BE0" w:rsidRDefault="00DD6BE0" w:rsidP="00D02BAA">
                <w:pPr>
                  <w:pStyle w:val="Heading3"/>
                  <w:shd w:val="clear" w:color="auto" w:fill="262626" w:themeFill="text1" w:themeFillTint="D9"/>
                </w:pPr>
                <w:r w:rsidRPr="00D5459D">
                  <w:t>Profile</w:t>
                </w:r>
              </w:p>
            </w:sdtContent>
          </w:sdt>
          <w:p w14:paraId="0B1F5517" w14:textId="77777777" w:rsidR="00DD6BE0" w:rsidRPr="00D02BAA"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 highly motivated and skilled full stack and web developer with expertise in front-end and back-end technologies, including HTML, CSS, JavaScript, Bootstrap, Django, ReactJS, and Python. With solid experience in creating responsive websites and web applications, I also bring creativity to my work as a content creator, producing gaming content and skits using Cap</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 Passionate about leveraging my technical skills to build innovative solutions while enhancing user experience, I am dedicated to continuous learning and professional development.</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02BAA">
              <w:t xml:space="preserve"> </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full stack and web developer with expertise in HTML, CSS, JavaScript, and Bootstrap. Proficient in both front-end and back-end technologies, including Django, ReactJS, and Python, with a solid understanding of database management using SQLite. Skilled in creating responsive and visually appealing websites, and experienced in content creation, producing gaming content and skits. Seeking opportunities to utilize my development and creative skills in the tech industry.</w:t>
            </w:r>
          </w:p>
          <w:p w14:paraId="4C0FFA65" w14:textId="77777777" w:rsidR="00DD6BE0" w:rsidRPr="00CB0055" w:rsidRDefault="00DD6BE0" w:rsidP="00D02BAA">
            <w:pPr>
              <w:pStyle w:val="Heading3"/>
            </w:pPr>
            <w:r>
              <w:br/>
            </w:r>
            <w:r>
              <w:br/>
            </w:r>
            <w:r>
              <w:br/>
            </w:r>
            <w:r>
              <w:br/>
            </w:r>
            <w:r>
              <w:br/>
            </w:r>
            <w:r>
              <w:br/>
            </w:r>
            <w:r>
              <w:br/>
            </w:r>
            <w:r>
              <w:br/>
            </w:r>
            <w:sdt>
              <w:sdtPr>
                <w:id w:val="983903518"/>
                <w:placeholder>
                  <w:docPart w:val="161C434980944F468269479B031BF1E2"/>
                </w:placeholder>
                <w:temporary/>
                <w:showingPlcHdr/>
                <w15:appearance w15:val="hidden"/>
              </w:sdtPr>
              <w:sdtContent>
                <w:r w:rsidRPr="00CB0055">
                  <w:t>Contact</w:t>
                </w:r>
              </w:sdtContent>
            </w:sdt>
          </w:p>
          <w:p w14:paraId="6F9FF781" w14:textId="0783D84C" w:rsidR="00E54CB8"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9" w:history="1">
              <w:r w:rsidR="00E54CB8" w:rsidRPr="00A44130">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dammydave@gmail.com</w:t>
              </w:r>
            </w:hyperlink>
          </w:p>
          <w:p w14:paraId="41E851BB" w14:textId="77777777" w:rsidR="00E54CB8"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09020567225</w:t>
            </w:r>
          </w:p>
          <w:p w14:paraId="1C05C085" w14:textId="40C0DCED" w:rsidR="00DD6BE0"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Portfolio</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hyperlink r:id="rId10" w:history="1">
              <w:r w:rsidRPr="000F59A5">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https://oyeyipooluwadamiloa.me/index</w:t>
              </w:r>
            </w:hyperlink>
          </w:p>
          <w:p w14:paraId="3BD60E05" w14:textId="77777777" w:rsidR="00E54CB8" w:rsidRDefault="00E54CB8"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B78144" w14:textId="77777777" w:rsidR="00DD6BE0" w:rsidRDefault="00DD6BE0" w:rsidP="00D02BAA">
            <w:proofErr w:type="spellStart"/>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proofErr w:type="spellEnd"/>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username </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D6BE0">
              <w:t>Damixl213</w:t>
            </w:r>
          </w:p>
          <w:p w14:paraId="69DA4A33" w14:textId="77777777" w:rsidR="00E54CB8" w:rsidRDefault="00E54CB8" w:rsidP="00D02BAA"/>
          <w:p w14:paraId="51E6C41A" w14:textId="77777777" w:rsidR="00DD6BE0" w:rsidRDefault="00DD6BE0" w:rsidP="00D02BAA">
            <w:pP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Age: 18</w:t>
            </w:r>
          </w:p>
          <w:p w14:paraId="7BA215A3" w14:textId="77777777" w:rsidR="00E54CB8" w:rsidRDefault="00E54CB8" w:rsidP="00D02BAA">
            <w:pP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3C0508" w14:textId="50AD50A1" w:rsidR="00DD6BE0" w:rsidRPr="00DD6BE0" w:rsidRDefault="00DD6BE0" w:rsidP="00DD6BE0">
            <w:pPr>
              <w:rPr>
                <w:rStyle w:val="Hyperlink"/>
                <w:b/>
                <w:bCs/>
                <w:color w:val="94B6D2"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ences</w:t>
            </w: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3years</w:t>
            </w:r>
          </w:p>
          <w:p w14:paraId="7838FC82" w14:textId="4299DCD9" w:rsidR="00DD6BE0" w:rsidRPr="00DD6BE0" w:rsidRDefault="00DD6BE0" w:rsidP="00DD6BE0">
            <w:pPr>
              <w:rPr>
                <w:rStyle w:val="Hyperlink"/>
                <w:b/>
                <w:bCs/>
                <w:color w:val="94B6D2"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28"/>
              </w:rPr>
              <w:br/>
            </w:r>
          </w:p>
          <w:p w14:paraId="1CFDEE57" w14:textId="77777777" w:rsidR="00DD6BE0" w:rsidRPr="00D02BAA" w:rsidRDefault="00DD6BE0" w:rsidP="00D02BAA">
            <w:pPr>
              <w:pStyle w:val="Heading3"/>
              <w:rPr>
                <w:sz w:val="32"/>
                <w:szCs w:val="28"/>
              </w:rPr>
            </w:pP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sdt>
              <w:sdtPr>
                <w:rPr>
                  <w:sz w:val="32"/>
                  <w:szCs w:val="28"/>
                </w:rPr>
                <w:id w:val="519907573"/>
                <w:placeholder>
                  <w:docPart w:val="FB8C1F24D0C84F799687817BE03B960B"/>
                </w:placeholder>
                <w:temporary/>
                <w:showingPlcHdr/>
                <w15:appearance w15:val="hidden"/>
              </w:sdtPr>
              <w:sdtContent>
                <w:r w:rsidRPr="0024482C">
                  <w:rPr>
                    <w:sz w:val="32"/>
                    <w:szCs w:val="28"/>
                  </w:rPr>
                  <w:t>Hobbies</w:t>
                </w:r>
              </w:sdtContent>
            </w:sdt>
          </w:p>
          <w:p w14:paraId="54AD51BA" w14:textId="77777777" w:rsidR="00DD6BE0" w:rsidRDefault="00DD6BE0"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Reading </w:t>
            </w:r>
          </w:p>
          <w:p w14:paraId="6E72DBEC" w14:textId="77777777" w:rsidR="00E54CB8" w:rsidRPr="00BF0002"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252969" w14:textId="55125E3E" w:rsidR="00DD6BE0"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DD6BE0"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inging</w:t>
            </w:r>
          </w:p>
          <w:p w14:paraId="1253A62D" w14:textId="77777777" w:rsidR="00E54CB8" w:rsidRPr="00BF0002"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B256A4" w14:textId="3E851918" w:rsidR="00DD6BE0"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DD6BE0"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ancing</w:t>
            </w:r>
          </w:p>
          <w:p w14:paraId="720C49D2" w14:textId="77777777"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7CF78" w14:textId="7FAEB4F4" w:rsidR="00E54CB8" w:rsidRDefault="00E54CB8" w:rsidP="00E54CB8">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Coding</w:t>
            </w:r>
          </w:p>
          <w:p w14:paraId="604BC4BF" w14:textId="77777777"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FE3C6" w14:textId="13208D1B"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B2C5F2" w14:textId="77777777" w:rsidR="00DD6BE0" w:rsidRPr="00D02BAA" w:rsidRDefault="00DD6BE0" w:rsidP="00D02BAA"/>
          <w:p w14:paraId="6D608BC2" w14:textId="77777777" w:rsidR="00DD6BE0" w:rsidRPr="00D02BAA" w:rsidRDefault="00DD6BE0" w:rsidP="00D02BAA"/>
          <w:p w14:paraId="2BDE902F" w14:textId="77777777" w:rsidR="00DD6BE0" w:rsidRPr="00D02BAA" w:rsidRDefault="00DD6BE0" w:rsidP="00D02BAA"/>
          <w:p w14:paraId="144E148C" w14:textId="77777777" w:rsidR="00DD6BE0" w:rsidRPr="00D02BAA" w:rsidRDefault="00DD6BE0" w:rsidP="00D02BAA"/>
          <w:p w14:paraId="1276FE8D" w14:textId="77777777" w:rsidR="00DD6BE0" w:rsidRPr="00D02BAA" w:rsidRDefault="00DD6BE0" w:rsidP="00D02BAA"/>
          <w:p w14:paraId="7A1029D5" w14:textId="77777777" w:rsidR="00DD6BE0" w:rsidRPr="00D02BAA" w:rsidRDefault="00DD6BE0" w:rsidP="00D02BAA"/>
          <w:p w14:paraId="5921BC93" w14:textId="77777777" w:rsidR="00DD6BE0" w:rsidRPr="00D02BAA" w:rsidRDefault="00DD6BE0" w:rsidP="00D02BAA"/>
          <w:p w14:paraId="7E4C3854" w14:textId="77777777" w:rsidR="00DD6BE0" w:rsidRPr="00D02BAA" w:rsidRDefault="00DD6BE0" w:rsidP="00D02BAA"/>
          <w:p w14:paraId="4D19E20E" w14:textId="77777777" w:rsidR="00DD6BE0" w:rsidRPr="00D02BAA" w:rsidRDefault="00DD6BE0" w:rsidP="00D02BAA"/>
          <w:p w14:paraId="75021085" w14:textId="77777777" w:rsidR="00DD6BE0" w:rsidRPr="00D02BAA" w:rsidRDefault="00DD6BE0" w:rsidP="00D02BAA"/>
          <w:p w14:paraId="6B40AB8F" w14:textId="77777777" w:rsidR="00DD6BE0" w:rsidRPr="00D02BAA" w:rsidRDefault="00DD6BE0" w:rsidP="00D02BAA"/>
          <w:p w14:paraId="2B0286DC" w14:textId="77777777" w:rsidR="00DD6BE0" w:rsidRPr="00D02BAA" w:rsidRDefault="00DD6BE0" w:rsidP="00D02BAA"/>
          <w:p w14:paraId="1AFC6DC8" w14:textId="77777777" w:rsidR="00DD6BE0" w:rsidRPr="00D02BAA" w:rsidRDefault="00DD6BE0" w:rsidP="00D02BAA"/>
          <w:p w14:paraId="610C4C8C" w14:textId="77777777" w:rsidR="00DD6BE0" w:rsidRPr="00D02BAA" w:rsidRDefault="00DD6BE0" w:rsidP="00D02BAA"/>
          <w:p w14:paraId="2FE18E39" w14:textId="77777777" w:rsidR="00DD6BE0" w:rsidRPr="00D02BAA" w:rsidRDefault="00DD6BE0" w:rsidP="00D02BAA"/>
          <w:p w14:paraId="7B19E1BE" w14:textId="77777777" w:rsidR="00DD6BE0" w:rsidRPr="00D02BAA" w:rsidRDefault="00DD6BE0" w:rsidP="00D02BAA"/>
          <w:p w14:paraId="2AF62957" w14:textId="77777777" w:rsidR="00DD6BE0" w:rsidRPr="00D02BAA" w:rsidRDefault="00DD6BE0" w:rsidP="00D02BAA"/>
          <w:p w14:paraId="409CB710" w14:textId="77777777" w:rsidR="00DD6BE0" w:rsidRPr="00D02BAA" w:rsidRDefault="00DD6BE0" w:rsidP="00D02BAA"/>
          <w:p w14:paraId="5727AD17" w14:textId="77777777" w:rsidR="00DD6BE0" w:rsidRPr="00D02BAA" w:rsidRDefault="00DD6BE0" w:rsidP="00D02BAA"/>
          <w:p w14:paraId="282821C0" w14:textId="77777777" w:rsidR="00DD6BE0" w:rsidRPr="00D02BAA" w:rsidRDefault="00DD6BE0" w:rsidP="00D02BAA"/>
          <w:p w14:paraId="26A386C9" w14:textId="77777777" w:rsidR="00DD6BE0" w:rsidRPr="00D02BAA" w:rsidRDefault="00DD6BE0" w:rsidP="00D02BAA"/>
          <w:p w14:paraId="6A76A429" w14:textId="77777777" w:rsidR="00DD6BE0" w:rsidRPr="00D02BAA" w:rsidRDefault="00DD6BE0" w:rsidP="00D02BAA"/>
          <w:p w14:paraId="64849C3F" w14:textId="77777777" w:rsidR="00DD6BE0" w:rsidRPr="00D02BAA" w:rsidRDefault="00DD6BE0" w:rsidP="00D02BAA"/>
          <w:p w14:paraId="4E6B178B" w14:textId="77777777" w:rsidR="00DD6BE0" w:rsidRPr="00D02BAA" w:rsidRDefault="00DD6BE0" w:rsidP="00D02BAA"/>
          <w:p w14:paraId="7D731698" w14:textId="77777777" w:rsidR="00DD6BE0" w:rsidRPr="00D02BAA" w:rsidRDefault="00DD6BE0" w:rsidP="00D02BAA"/>
          <w:p w14:paraId="4336C306" w14:textId="77777777" w:rsidR="00DD6BE0" w:rsidRPr="00D02BAA" w:rsidRDefault="00DD6BE0" w:rsidP="00D02BAA"/>
          <w:p w14:paraId="26E4961F" w14:textId="77777777" w:rsidR="00DD6BE0" w:rsidRPr="00D02BAA" w:rsidRDefault="00DD6BE0" w:rsidP="00D02BAA"/>
          <w:p w14:paraId="2A5FEE0B" w14:textId="77777777" w:rsidR="00DD6BE0" w:rsidRPr="00D02BAA" w:rsidRDefault="00DD6BE0" w:rsidP="00D02BAA">
            <w:pPr>
              <w:tabs>
                <w:tab w:val="left" w:pos="2530"/>
              </w:tabs>
            </w:pPr>
            <w:r>
              <w:tab/>
            </w:r>
          </w:p>
        </w:tc>
        <w:tc>
          <w:tcPr>
            <w:tcW w:w="480" w:type="dxa"/>
          </w:tcPr>
          <w:p w14:paraId="3D3BDA1D" w14:textId="77777777" w:rsidR="00DD6BE0" w:rsidRDefault="00DD6BE0" w:rsidP="00D02BAA">
            <w:pPr>
              <w:tabs>
                <w:tab w:val="left" w:pos="990"/>
              </w:tabs>
            </w:pPr>
          </w:p>
        </w:tc>
        <w:tc>
          <w:tcPr>
            <w:tcW w:w="6470" w:type="dxa"/>
          </w:tcPr>
          <w:sdt>
            <w:sdtPr>
              <w:id w:val="-1976369794"/>
              <w:placeholder>
                <w:docPart w:val="BB673E1B01144216A1D91FDDD2D33341"/>
              </w:placeholder>
              <w:temporary/>
              <w:showingPlcHdr/>
              <w15:appearance w15:val="hidden"/>
            </w:sdtPr>
            <w:sdtContent>
              <w:p w14:paraId="3C2B5444" w14:textId="77777777" w:rsidR="00DD6BE0" w:rsidRDefault="00DD6BE0" w:rsidP="00D02BAA">
                <w:pPr>
                  <w:pStyle w:val="Heading2"/>
                </w:pPr>
                <w:r w:rsidRPr="00036450">
                  <w:t>EDUCATION</w:t>
                </w:r>
              </w:p>
            </w:sdtContent>
          </w:sdt>
          <w:p w14:paraId="654C845A" w14:textId="77777777" w:rsidR="00DD6BE0" w:rsidRPr="002222E8" w:rsidRDefault="00DD6BE0" w:rsidP="00D02BAA">
            <w:pPr>
              <w:pStyle w:val="ListParagraph"/>
              <w:numPr>
                <w:ilvl w:val="0"/>
                <w:numId w:val="8"/>
              </w:numPr>
            </w:pPr>
            <w:r w:rsidRPr="00BF0002">
              <w:rPr>
                <w:b/>
                <w:bCs/>
                <w:i/>
                <w:iCs/>
              </w:rPr>
              <w:t>MIVA Open University</w:t>
            </w:r>
            <w:r>
              <w:br/>
            </w:r>
            <w:r w:rsidRPr="00581A04">
              <w:t>BSc in Software Engineering</w:t>
            </w:r>
            <w:r w:rsidRPr="00581A04">
              <w:br/>
            </w:r>
            <w:r w:rsidRPr="00BF0002">
              <w:rPr>
                <w:i/>
                <w:iCs/>
              </w:rPr>
              <w:t>In Progress</w:t>
            </w:r>
            <w:r>
              <w:rPr>
                <w:i/>
                <w:iCs/>
              </w:rPr>
              <w:br/>
            </w:r>
            <w:r w:rsidRPr="00BF0002">
              <w:rPr>
                <w:i/>
                <w:iCs/>
              </w:rPr>
              <w:t xml:space="preserve"> </w:t>
            </w:r>
            <w:r>
              <w:rPr>
                <w:i/>
                <w:iCs/>
              </w:rPr>
              <w:br/>
            </w:r>
            <w:r w:rsidRPr="00BF0002">
              <w:rPr>
                <w:sz w:val="20"/>
                <w:szCs w:val="24"/>
              </w:rPr>
              <w:t xml:space="preserve"> Expected Graduation: 2027</w:t>
            </w:r>
            <w:r>
              <w:br/>
            </w:r>
            <w:r w:rsidRPr="00BF0002">
              <w:rPr>
                <w:b/>
                <w:bCs/>
                <w:sz w:val="20"/>
                <w:szCs w:val="24"/>
              </w:rPr>
              <w:br/>
              <w:t xml:space="preserve">Full Stack Development </w:t>
            </w:r>
            <w:r>
              <w:rPr>
                <w:b/>
                <w:bCs/>
                <w:sz w:val="20"/>
                <w:szCs w:val="24"/>
              </w:rPr>
              <w:t xml:space="preserve">Diploma </w:t>
            </w:r>
            <w:r w:rsidRPr="00BF0002">
              <w:rPr>
                <w:b/>
                <w:bCs/>
                <w:sz w:val="20"/>
                <w:szCs w:val="24"/>
              </w:rPr>
              <w:t>Certificate</w:t>
            </w:r>
            <w:r w:rsidRPr="00581A04">
              <w:br/>
            </w:r>
            <w:r w:rsidRPr="00BF0002">
              <w:rPr>
                <w:i/>
                <w:iCs/>
              </w:rPr>
              <w:t>Cophild, Completed September 2024</w:t>
            </w:r>
          </w:p>
          <w:p w14:paraId="437E4DC2" w14:textId="77777777" w:rsidR="00DD6BE0" w:rsidRPr="002222E8" w:rsidRDefault="00DD6BE0" w:rsidP="00D02BAA">
            <w:pPr>
              <w:numPr>
                <w:ilvl w:val="0"/>
                <w:numId w:val="2"/>
              </w:numPr>
              <w:rPr>
                <w:i/>
                <w:iCs/>
              </w:rPr>
            </w:pPr>
            <w:r w:rsidRPr="002222E8">
              <w:rPr>
                <w:i/>
                <w:iCs/>
              </w:rPr>
              <w:t>Courses: Django, ReactJS, Python, SQLite, Advanced JavaScript</w:t>
            </w:r>
          </w:p>
          <w:sdt>
            <w:sdtPr>
              <w:id w:val="1019975542"/>
              <w:placeholder>
                <w:docPart w:val="E0DCE7B496194C33A638B6BD837F421B"/>
              </w:placeholder>
              <w:temporary/>
              <w:showingPlcHdr/>
              <w15:appearance w15:val="hidden"/>
            </w:sdtPr>
            <w:sdtContent>
              <w:p w14:paraId="5F79D5E1" w14:textId="77777777" w:rsidR="00DD6BE0" w:rsidRDefault="00DD6BE0" w:rsidP="00D02BAA">
                <w:pPr>
                  <w:pStyle w:val="Heading2"/>
                </w:pPr>
                <w:r w:rsidRPr="00036450">
                  <w:rPr>
                    <w:rStyle w:val="Heading2Char"/>
                    <w:b/>
                    <w:bCs/>
                    <w:caps/>
                  </w:rPr>
                  <w:t>SKILLS</w:t>
                </w:r>
              </w:p>
            </w:sdtContent>
          </w:sdt>
          <w:p w14:paraId="600F00BD" w14:textId="77777777" w:rsidR="00DD6BE0" w:rsidRPr="00BF0002" w:rsidRDefault="00DD6BE0" w:rsidP="00D02BAA">
            <w:pPr>
              <w:pStyle w:val="ListParagraph"/>
              <w:numPr>
                <w:ilvl w:val="0"/>
                <w:numId w:val="5"/>
              </w:numPr>
              <w:rPr>
                <w:color w:val="0D0D0D" w:themeColor="text1" w:themeTint="F2"/>
              </w:rPr>
            </w:pPr>
            <w:r w:rsidRPr="00BF0002">
              <w:rPr>
                <w:b/>
                <w:bCs/>
                <w:color w:val="0D0D0D" w:themeColor="text1" w:themeTint="F2"/>
              </w:rPr>
              <w:t>Front-End Development:</w:t>
            </w:r>
            <w:r w:rsidRPr="00BF0002">
              <w:rPr>
                <w:color w:val="0D0D0D" w:themeColor="text1" w:themeTint="F2"/>
              </w:rPr>
              <w:t xml:space="preserve"> HTML, CSS, JavaScript, Bootstrap</w:t>
            </w:r>
            <w:r>
              <w:rPr>
                <w:color w:val="0D0D0D" w:themeColor="text1" w:themeTint="F2"/>
              </w:rPr>
              <w:t xml:space="preserve">, </w:t>
            </w:r>
            <w:r w:rsidRPr="00BF0002">
              <w:rPr>
                <w:color w:val="0D0D0D" w:themeColor="text1" w:themeTint="F2"/>
              </w:rPr>
              <w:t>React</w:t>
            </w:r>
            <w:r>
              <w:rPr>
                <w:color w:val="0D0D0D" w:themeColor="text1" w:themeTint="F2"/>
              </w:rPr>
              <w:t>.</w:t>
            </w:r>
            <w:r w:rsidRPr="00BF0002">
              <w:rPr>
                <w:color w:val="0D0D0D" w:themeColor="text1" w:themeTint="F2"/>
              </w:rPr>
              <w:t>JS</w:t>
            </w:r>
            <w:r w:rsidRPr="00BF0002">
              <w:rPr>
                <w:color w:val="0D0D0D" w:themeColor="text1" w:themeTint="F2"/>
              </w:rPr>
              <w:br/>
            </w:r>
          </w:p>
          <w:p w14:paraId="3A9C30FF" w14:textId="77777777" w:rsidR="00DD6BE0" w:rsidRPr="00BF0002" w:rsidRDefault="00DD6BE0" w:rsidP="00D02BAA">
            <w:pPr>
              <w:pStyle w:val="ListParagraph"/>
              <w:numPr>
                <w:ilvl w:val="0"/>
                <w:numId w:val="5"/>
              </w:numPr>
              <w:rPr>
                <w:color w:val="0D0D0D" w:themeColor="text1" w:themeTint="F2"/>
              </w:rPr>
            </w:pPr>
            <w:r w:rsidRPr="00BF0002">
              <w:rPr>
                <w:b/>
                <w:bCs/>
                <w:color w:val="0D0D0D" w:themeColor="text1" w:themeTint="F2"/>
              </w:rPr>
              <w:t>Back-End Development:</w:t>
            </w:r>
            <w:r w:rsidRPr="00BF0002">
              <w:rPr>
                <w:color w:val="0D0D0D" w:themeColor="text1" w:themeTint="F2"/>
              </w:rPr>
              <w:t xml:space="preserve"> Django, Python</w:t>
            </w:r>
            <w:r>
              <w:rPr>
                <w:color w:val="0D0D0D" w:themeColor="text1" w:themeTint="F2"/>
              </w:rPr>
              <w:t>, Java, C,</w:t>
            </w:r>
            <w:r w:rsidRPr="00BF0002">
              <w:rPr>
                <w:color w:val="0D0D0D" w:themeColor="text1" w:themeTint="F2"/>
              </w:rPr>
              <w:br/>
            </w:r>
          </w:p>
          <w:p w14:paraId="1510746A" w14:textId="77777777" w:rsidR="00DD6BE0" w:rsidRPr="00BF0002" w:rsidRDefault="00DD6BE0" w:rsidP="00D02BAA">
            <w:pPr>
              <w:pStyle w:val="ListParagraph"/>
              <w:numPr>
                <w:ilvl w:val="0"/>
                <w:numId w:val="5"/>
              </w:numPr>
              <w:rPr>
                <w:color w:val="0D0D0D" w:themeColor="text1" w:themeTint="F2"/>
              </w:rPr>
            </w:pPr>
            <w:r w:rsidRPr="00BF0002">
              <w:rPr>
                <w:b/>
                <w:bCs/>
                <w:color w:val="0D0D0D" w:themeColor="text1" w:themeTint="F2"/>
              </w:rPr>
              <w:t>Database Management:</w:t>
            </w:r>
            <w:r w:rsidRPr="00BF0002">
              <w:rPr>
                <w:color w:val="0D0D0D" w:themeColor="text1" w:themeTint="F2"/>
              </w:rPr>
              <w:t xml:space="preserve"> SQLite</w:t>
            </w:r>
            <w:r w:rsidRPr="00BF0002">
              <w:rPr>
                <w:color w:val="0D0D0D" w:themeColor="text1" w:themeTint="F2"/>
              </w:rPr>
              <w:br/>
            </w:r>
          </w:p>
          <w:p w14:paraId="334ECED1" w14:textId="77777777" w:rsidR="00DD6BE0" w:rsidRPr="00BF0002" w:rsidRDefault="00DD6BE0" w:rsidP="00D02BAA">
            <w:pPr>
              <w:pStyle w:val="ListParagraph"/>
              <w:numPr>
                <w:ilvl w:val="0"/>
                <w:numId w:val="5"/>
              </w:numPr>
              <w:rPr>
                <w:color w:val="0D0D0D" w:themeColor="text1" w:themeTint="F2"/>
              </w:rPr>
            </w:pPr>
            <w:r w:rsidRPr="00BF0002">
              <w:rPr>
                <w:b/>
                <w:bCs/>
                <w:color w:val="0D0D0D" w:themeColor="text1" w:themeTint="F2"/>
              </w:rPr>
              <w:t>Web Development:</w:t>
            </w:r>
            <w:r w:rsidRPr="00BF0002">
              <w:rPr>
                <w:color w:val="0D0D0D" w:themeColor="text1" w:themeTint="F2"/>
              </w:rPr>
              <w:t xml:space="preserve"> Responsive Design, Landing Pages, E-commerce Websites, Forms, Frontend/Backend Integration</w:t>
            </w:r>
          </w:p>
          <w:p w14:paraId="7160E643" w14:textId="77777777" w:rsidR="00DD6BE0" w:rsidRPr="00BF0002" w:rsidRDefault="00DD6BE0" w:rsidP="00D02BAA">
            <w:pPr>
              <w:pStyle w:val="ListParagraph"/>
              <w:numPr>
                <w:ilvl w:val="0"/>
                <w:numId w:val="5"/>
              </w:numPr>
              <w:rPr>
                <w:color w:val="0D0D0D" w:themeColor="text1" w:themeTint="F2"/>
              </w:rPr>
            </w:pPr>
            <w:r w:rsidRPr="00BF0002">
              <w:rPr>
                <w:b/>
                <w:bCs/>
                <w:color w:val="0D0D0D" w:themeColor="text1" w:themeTint="F2"/>
              </w:rPr>
              <w:t>Content Creation:</w:t>
            </w:r>
            <w:r w:rsidRPr="00BF0002">
              <w:rPr>
                <w:color w:val="0D0D0D" w:themeColor="text1" w:themeTint="F2"/>
              </w:rPr>
              <w:t xml:space="preserve"> Video Editing (Cap</w:t>
            </w:r>
            <w:r>
              <w:rPr>
                <w:color w:val="0D0D0D" w:themeColor="text1" w:themeTint="F2"/>
              </w:rPr>
              <w:t>c</w:t>
            </w:r>
            <w:r w:rsidRPr="00BF0002">
              <w:rPr>
                <w:color w:val="0D0D0D" w:themeColor="text1" w:themeTint="F2"/>
              </w:rPr>
              <w:t>ut), Gaming Content, Skits</w:t>
            </w:r>
          </w:p>
          <w:p w14:paraId="2D6E9D57" w14:textId="77777777" w:rsidR="00DD6BE0" w:rsidRDefault="00DD6BE0" w:rsidP="00D02BAA">
            <w:pPr>
              <w:pStyle w:val="ListParagraph"/>
              <w:numPr>
                <w:ilvl w:val="0"/>
                <w:numId w:val="5"/>
              </w:numPr>
              <w:rPr>
                <w:color w:val="0D0D0D" w:themeColor="text1" w:themeTint="F2"/>
              </w:rPr>
            </w:pPr>
            <w:r w:rsidRPr="00BF0002">
              <w:rPr>
                <w:b/>
                <w:bCs/>
                <w:color w:val="0D0D0D" w:themeColor="text1" w:themeTint="F2"/>
              </w:rPr>
              <w:t>Version Control:</w:t>
            </w:r>
            <w:r w:rsidRPr="00BF0002">
              <w:rPr>
                <w:color w:val="0D0D0D" w:themeColor="text1" w:themeTint="F2"/>
              </w:rPr>
              <w:t xml:space="preserve"> Git, GitHub</w:t>
            </w:r>
          </w:p>
          <w:p w14:paraId="0796D5F8" w14:textId="77777777" w:rsidR="00DD6BE0" w:rsidRDefault="00DD6BE0" w:rsidP="00D02BAA">
            <w:pPr>
              <w:pStyle w:val="ListParagraph"/>
              <w:numPr>
                <w:ilvl w:val="0"/>
                <w:numId w:val="5"/>
              </w:numPr>
              <w:rPr>
                <w:color w:val="0D0D0D" w:themeColor="text1" w:themeTint="F2"/>
              </w:rPr>
            </w:pPr>
            <w:r w:rsidRPr="00BF0002">
              <w:rPr>
                <w:b/>
                <w:bCs/>
                <w:color w:val="0D0D0D" w:themeColor="text1" w:themeTint="F2"/>
              </w:rPr>
              <w:t>Development Tools:</w:t>
            </w:r>
            <w:r w:rsidRPr="00BF0002">
              <w:rPr>
                <w:color w:val="0D0D0D" w:themeColor="text1" w:themeTint="F2"/>
              </w:rPr>
              <w:t xml:space="preserve"> VS Code, Cap</w:t>
            </w:r>
            <w:r>
              <w:rPr>
                <w:color w:val="0D0D0D" w:themeColor="text1" w:themeTint="F2"/>
              </w:rPr>
              <w:t>c</w:t>
            </w:r>
            <w:r w:rsidRPr="00BF0002">
              <w:rPr>
                <w:color w:val="0D0D0D" w:themeColor="text1" w:themeTint="F2"/>
              </w:rPr>
              <w:t>ut</w:t>
            </w:r>
          </w:p>
          <w:p w14:paraId="409B49E2" w14:textId="77777777" w:rsidR="00DD6BE0" w:rsidRPr="00BF0002" w:rsidRDefault="00DD6BE0" w:rsidP="00D02BAA">
            <w:pPr>
              <w:pStyle w:val="ListParagraph"/>
              <w:numPr>
                <w:ilvl w:val="0"/>
                <w:numId w:val="5"/>
              </w:numPr>
              <w:rPr>
                <w:color w:val="0D0D0D" w:themeColor="text1" w:themeTint="F2"/>
              </w:rPr>
            </w:pPr>
            <w:r w:rsidRPr="00033FB4">
              <w:rPr>
                <w:b/>
                <w:bCs/>
                <w:color w:val="0D0D0D" w:themeColor="text1" w:themeTint="F2"/>
              </w:rPr>
              <w:t>Other:</w:t>
            </w:r>
            <w:r w:rsidRPr="00033FB4">
              <w:rPr>
                <w:color w:val="0D0D0D" w:themeColor="text1" w:themeTint="F2"/>
              </w:rPr>
              <w:t xml:space="preserve"> API Integration, Website Optimization</w:t>
            </w:r>
          </w:p>
          <w:p w14:paraId="206E452F" w14:textId="77777777" w:rsidR="00DD6BE0" w:rsidRDefault="00DD6BE0" w:rsidP="00D02BAA">
            <w:pPr>
              <w:pStyle w:val="Heading2"/>
            </w:pPr>
            <w:r>
              <w:rPr>
                <w:color w:val="0D0D0D" w:themeColor="text1" w:themeTint="F2"/>
              </w:rPr>
              <w:br/>
            </w:r>
            <w:r>
              <w:t xml:space="preserve">Project </w:t>
            </w:r>
          </w:p>
          <w:p w14:paraId="4160ECFF"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Reality Freelancer Website</w:t>
            </w:r>
            <w:r>
              <w:rPr>
                <w:color w:val="0D0D0D" w:themeColor="text1" w:themeTint="F2"/>
              </w:rPr>
              <w:br/>
            </w:r>
          </w:p>
          <w:p w14:paraId="3E70D312"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 xml:space="preserve">Developed a comprehensive landing page with features such </w:t>
            </w:r>
            <w:r>
              <w:rPr>
                <w:color w:val="0D0D0D" w:themeColor="text1" w:themeTint="F2"/>
              </w:rPr>
              <w:br/>
            </w:r>
            <w:r w:rsidRPr="00BF0002">
              <w:rPr>
                <w:color w:val="0D0D0D" w:themeColor="text1" w:themeTint="F2"/>
              </w:rPr>
              <w:t>as job cards, JavaScript animations, testimonials, and light/dark mode toggle.</w:t>
            </w:r>
            <w:r>
              <w:rPr>
                <w:color w:val="0D0D0D" w:themeColor="text1" w:themeTint="F2"/>
              </w:rPr>
              <w:br/>
            </w:r>
          </w:p>
          <w:p w14:paraId="095E2A9D"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Designed mobile-first, responsive navigation bars with login/signup functionalities.</w:t>
            </w:r>
            <w:r>
              <w:rPr>
                <w:color w:val="0D0D0D" w:themeColor="text1" w:themeTint="F2"/>
              </w:rPr>
              <w:br/>
            </w:r>
          </w:p>
          <w:p w14:paraId="7C95910A"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Implemented hover effects and ensured responsiveness for mobile, tablet, and desktop devices.</w:t>
            </w:r>
            <w:r>
              <w:rPr>
                <w:color w:val="0D0D0D" w:themeColor="text1" w:themeTint="F2"/>
              </w:rPr>
              <w:br/>
            </w:r>
          </w:p>
          <w:p w14:paraId="10EA1BD4"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GitHub Repository: 100DaysMivaChallenge</w:t>
            </w:r>
            <w:r>
              <w:rPr>
                <w:color w:val="0D0D0D" w:themeColor="text1" w:themeTint="F2"/>
              </w:rPr>
              <w:br/>
            </w:r>
          </w:p>
          <w:p w14:paraId="003A5CC6" w14:textId="77777777" w:rsidR="00DD6BE0" w:rsidRPr="00BF0002" w:rsidRDefault="00DD6BE0" w:rsidP="00D02BAA">
            <w:pPr>
              <w:pStyle w:val="ListParagraph"/>
              <w:numPr>
                <w:ilvl w:val="0"/>
                <w:numId w:val="5"/>
              </w:numPr>
              <w:rPr>
                <w:color w:val="0D0D0D" w:themeColor="text1" w:themeTint="F2"/>
              </w:rPr>
            </w:pPr>
            <w:r w:rsidRPr="00BF0002">
              <w:rPr>
                <w:color w:val="0D0D0D" w:themeColor="text1" w:themeTint="F2"/>
              </w:rPr>
              <w:t>Created and documented coding challenges and projects as part of a 100-day learning journey.</w:t>
            </w:r>
            <w:r>
              <w:rPr>
                <w:color w:val="0D0D0D" w:themeColor="text1" w:themeTint="F2"/>
              </w:rPr>
              <w:br/>
            </w:r>
          </w:p>
          <w:p w14:paraId="5A05D9B7" w14:textId="77777777" w:rsidR="00DD6BE0" w:rsidRDefault="00DD6BE0" w:rsidP="00D02BAA">
            <w:pPr>
              <w:pStyle w:val="Heading2"/>
            </w:pPr>
            <w:r>
              <w:rPr>
                <w:color w:val="0D0D0D" w:themeColor="text1" w:themeTint="F2"/>
              </w:rPr>
              <w:br/>
            </w:r>
            <w:r>
              <w:rPr>
                <w:color w:val="0D0D0D" w:themeColor="text1" w:themeTint="F2"/>
              </w:rPr>
              <w:br/>
            </w:r>
            <w:r w:rsidRPr="00033FB4">
              <w:t>Professional Development</w:t>
            </w:r>
          </w:p>
          <w:p w14:paraId="2D7E2DC1" w14:textId="77777777" w:rsidR="00DD6BE0" w:rsidRPr="00033FB4" w:rsidRDefault="00DD6BE0" w:rsidP="00D02BAA">
            <w:pPr>
              <w:pStyle w:val="ListParagraph"/>
              <w:numPr>
                <w:ilvl w:val="0"/>
                <w:numId w:val="12"/>
              </w:numPr>
              <w:rPr>
                <w:color w:val="0D0D0D" w:themeColor="text1" w:themeTint="F2"/>
              </w:rPr>
            </w:pPr>
            <w:r w:rsidRPr="00033FB4">
              <w:rPr>
                <w:color w:val="0D0D0D" w:themeColor="text1" w:themeTint="F2"/>
              </w:rPr>
              <w:t xml:space="preserve">  </w:t>
            </w:r>
            <w:r w:rsidRPr="00033FB4">
              <w:rPr>
                <w:b/>
                <w:bCs/>
                <w:color w:val="0D0D0D" w:themeColor="text1" w:themeTint="F2"/>
              </w:rPr>
              <w:t>100DaysMivaChallenge</w:t>
            </w:r>
            <w:r w:rsidRPr="00033FB4">
              <w:rPr>
                <w:color w:val="0D0D0D" w:themeColor="text1" w:themeTint="F2"/>
              </w:rPr>
              <w:t>: Completed a 100-day coding challenge focusing on JavaScript, ReactJS, and Python.</w:t>
            </w:r>
            <w:r>
              <w:rPr>
                <w:color w:val="0D0D0D" w:themeColor="text1" w:themeTint="F2"/>
              </w:rPr>
              <w:br/>
            </w:r>
          </w:p>
          <w:p w14:paraId="5CAE1908" w14:textId="77777777" w:rsidR="00DD6BE0" w:rsidRPr="00033FB4" w:rsidRDefault="00DD6BE0" w:rsidP="00D02BAA">
            <w:pPr>
              <w:pStyle w:val="ListParagraph"/>
              <w:numPr>
                <w:ilvl w:val="0"/>
                <w:numId w:val="12"/>
              </w:numPr>
              <w:rPr>
                <w:color w:val="0D0D0D" w:themeColor="text1" w:themeTint="F2"/>
              </w:rPr>
            </w:pPr>
            <w:r w:rsidRPr="00033FB4">
              <w:rPr>
                <w:b/>
                <w:bCs/>
                <w:color w:val="0D0D0D" w:themeColor="text1" w:themeTint="F2"/>
              </w:rPr>
              <w:t>Photography &amp; Video Editing:</w:t>
            </w:r>
            <w:r w:rsidRPr="00033FB4">
              <w:rPr>
                <w:color w:val="0D0D0D" w:themeColor="text1" w:themeTint="F2"/>
              </w:rPr>
              <w:t xml:space="preserve"> Over 1 year of experience using Cap</w:t>
            </w:r>
            <w:r>
              <w:rPr>
                <w:color w:val="0D0D0D" w:themeColor="text1" w:themeTint="F2"/>
              </w:rPr>
              <w:t>c</w:t>
            </w:r>
            <w:r w:rsidRPr="00033FB4">
              <w:rPr>
                <w:color w:val="0D0D0D" w:themeColor="text1" w:themeTint="F2"/>
              </w:rPr>
              <w:t>ut for video production and photo editing</w:t>
            </w:r>
          </w:p>
          <w:p w14:paraId="1E033288" w14:textId="77777777" w:rsidR="00DD6BE0" w:rsidRDefault="00DD6BE0" w:rsidP="00D02BAA">
            <w:pPr>
              <w:rPr>
                <w:color w:val="0D0D0D" w:themeColor="text1" w:themeTint="F2"/>
              </w:rPr>
            </w:pPr>
          </w:p>
          <w:p w14:paraId="7BB65116" w14:textId="77777777" w:rsidR="00DD6BE0" w:rsidRDefault="00DD6BE0" w:rsidP="00D02BAA">
            <w:pPr>
              <w:pStyle w:val="Heading2"/>
            </w:pPr>
            <w:r w:rsidRPr="00033FB4">
              <w:t>Certifications</w:t>
            </w:r>
            <w:r>
              <w:t xml:space="preserve"> </w:t>
            </w:r>
          </w:p>
          <w:p w14:paraId="1C51B65A" w14:textId="77777777" w:rsidR="00DD6BE0" w:rsidRPr="00033FB4" w:rsidRDefault="00DD6BE0" w:rsidP="00D02BAA">
            <w:pPr>
              <w:pStyle w:val="ListParagraph"/>
              <w:numPr>
                <w:ilvl w:val="0"/>
                <w:numId w:val="5"/>
              </w:numPr>
              <w:rPr>
                <w:color w:val="0D0D0D" w:themeColor="text1" w:themeTint="F2"/>
              </w:rPr>
            </w:pPr>
            <w:r w:rsidRPr="00033FB4">
              <w:rPr>
                <w:b/>
                <w:bCs/>
                <w:color w:val="0D0D0D" w:themeColor="text1" w:themeTint="F2"/>
              </w:rPr>
              <w:t>Full Stack Development Certificate</w:t>
            </w:r>
            <w:r w:rsidRPr="00033FB4">
              <w:rPr>
                <w:color w:val="0D0D0D" w:themeColor="text1" w:themeTint="F2"/>
              </w:rPr>
              <w:t xml:space="preserve"> (Cophild, 2024)</w:t>
            </w:r>
          </w:p>
          <w:p w14:paraId="05CD49D4" w14:textId="77777777" w:rsidR="00DD6BE0" w:rsidRPr="00033FB4" w:rsidRDefault="00DD6BE0" w:rsidP="00D02BAA">
            <w:pPr>
              <w:pStyle w:val="ListParagraph"/>
              <w:numPr>
                <w:ilvl w:val="0"/>
                <w:numId w:val="5"/>
              </w:numPr>
              <w:rPr>
                <w:color w:val="0D0D0D" w:themeColor="text1" w:themeTint="F2"/>
              </w:rPr>
            </w:pPr>
            <w:r w:rsidRPr="00033FB4">
              <w:rPr>
                <w:b/>
                <w:bCs/>
                <w:color w:val="0D0D0D" w:themeColor="text1" w:themeTint="F2"/>
              </w:rPr>
              <w:t>Technologies Covered:</w:t>
            </w:r>
            <w:r w:rsidRPr="00033FB4">
              <w:rPr>
                <w:color w:val="0D0D0D" w:themeColor="text1" w:themeTint="F2"/>
              </w:rPr>
              <w:t xml:space="preserve"> Django, ReactJS, SQLite, Python, Advanced JavaScript</w:t>
            </w:r>
          </w:p>
          <w:p w14:paraId="2F960729" w14:textId="77777777" w:rsidR="00DD6BE0" w:rsidRDefault="00DD6BE0" w:rsidP="00D02BAA">
            <w:pPr>
              <w:rPr>
                <w:color w:val="0D0D0D" w:themeColor="text1" w:themeTint="F2"/>
              </w:rPr>
            </w:pPr>
          </w:p>
          <w:p w14:paraId="299D6BC4" w14:textId="77777777" w:rsidR="00DD6BE0" w:rsidRDefault="00DD6BE0" w:rsidP="00D02BAA">
            <w:pPr>
              <w:rPr>
                <w:color w:val="0D0D0D" w:themeColor="text1" w:themeTint="F2"/>
              </w:rPr>
            </w:pPr>
          </w:p>
          <w:p w14:paraId="173BF6B4" w14:textId="77777777" w:rsidR="00DD6BE0" w:rsidRDefault="00DD6BE0" w:rsidP="00D02BAA">
            <w:pPr>
              <w:pStyle w:val="Heading2"/>
            </w:pPr>
            <w:r w:rsidRPr="00D02BAA">
              <w:t>Interests</w:t>
            </w:r>
          </w:p>
          <w:p w14:paraId="72740937" w14:textId="77777777" w:rsidR="00DD6BE0" w:rsidRPr="00BF0002" w:rsidRDefault="00DD6BE0" w:rsidP="00D02BAA">
            <w:pPr>
              <w:pStyle w:val="ListParagraph"/>
              <w:numPr>
                <w:ilvl w:val="0"/>
                <w:numId w:val="5"/>
              </w:numPr>
              <w:rPr>
                <w:color w:val="0D0D0D" w:themeColor="text1" w:themeTint="F2"/>
              </w:rPr>
            </w:pPr>
            <w:r w:rsidRPr="00D02BAA">
              <w:rPr>
                <w:color w:val="0D0D0D" w:themeColor="text1" w:themeTint="F2"/>
                <w:sz w:val="20"/>
                <w:szCs w:val="24"/>
              </w:rPr>
              <w:t>Gaming, Technology, Video Content Creation, Skit Production, Tech Entrepreneurship</w:t>
            </w:r>
          </w:p>
        </w:tc>
      </w:tr>
    </w:tbl>
    <w:p w14:paraId="39F2122C" w14:textId="77777777" w:rsidR="00033FB4" w:rsidRDefault="00033FB4" w:rsidP="00033FB4">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2AFEE" w14:textId="57144588" w:rsidR="00033FB4" w:rsidRDefault="00033FB4" w:rsidP="00033FB4">
      <w:pPr>
        <w:tabs>
          <w:tab w:val="left" w:pos="6130"/>
        </w:tabs>
      </w:pPr>
      <w:r>
        <w:tab/>
      </w:r>
    </w:p>
    <w:p w14:paraId="095083A0" w14:textId="77777777" w:rsidR="00033FB4" w:rsidRDefault="00033FB4" w:rsidP="00033FB4">
      <w:pPr>
        <w:tabs>
          <w:tab w:val="left" w:pos="6130"/>
        </w:tabs>
      </w:pPr>
    </w:p>
    <w:p w14:paraId="67579683" w14:textId="77777777" w:rsidR="00033FB4" w:rsidRDefault="00033FB4" w:rsidP="00033FB4">
      <w:pPr>
        <w:tabs>
          <w:tab w:val="left" w:pos="6130"/>
        </w:tabs>
      </w:pPr>
    </w:p>
    <w:p w14:paraId="38F575BD" w14:textId="77777777" w:rsidR="00033FB4" w:rsidRDefault="00033FB4" w:rsidP="00033FB4">
      <w:pPr>
        <w:tabs>
          <w:tab w:val="left" w:pos="6130"/>
        </w:tabs>
      </w:pPr>
    </w:p>
    <w:p w14:paraId="02102738" w14:textId="77777777" w:rsidR="00033FB4" w:rsidRPr="00033FB4" w:rsidRDefault="00033FB4" w:rsidP="00033FB4">
      <w:pPr>
        <w:tabs>
          <w:tab w:val="left" w:pos="6130"/>
        </w:tabs>
      </w:pPr>
    </w:p>
    <w:sectPr w:rsidR="00033FB4" w:rsidRPr="00033FB4"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A73DD" w14:textId="77777777" w:rsidR="00415BB2" w:rsidRDefault="00415BB2" w:rsidP="000C45FF">
      <w:r>
        <w:separator/>
      </w:r>
    </w:p>
  </w:endnote>
  <w:endnote w:type="continuationSeparator" w:id="0">
    <w:p w14:paraId="3D32025E" w14:textId="77777777" w:rsidR="00415BB2" w:rsidRDefault="00415BB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E6E8E" w14:textId="77777777" w:rsidR="00415BB2" w:rsidRDefault="00415BB2" w:rsidP="000C45FF">
      <w:r>
        <w:separator/>
      </w:r>
    </w:p>
  </w:footnote>
  <w:footnote w:type="continuationSeparator" w:id="0">
    <w:p w14:paraId="17141DDC" w14:textId="77777777" w:rsidR="00415BB2" w:rsidRDefault="00415BB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C84D" w14:textId="6A88C666" w:rsidR="000C45FF" w:rsidRDefault="000C45FF">
    <w:pPr>
      <w:pStyle w:val="Header"/>
    </w:pPr>
    <w:r>
      <w:rPr>
        <w:noProof/>
      </w:rPr>
      <w:drawing>
        <wp:anchor distT="0" distB="0" distL="114300" distR="114300" simplePos="0" relativeHeight="251658240" behindDoc="1" locked="0" layoutInCell="1" allowOverlap="1" wp14:anchorId="4E851912" wp14:editId="5A69B966">
          <wp:simplePos x="0" y="0"/>
          <wp:positionH relativeFrom="page">
            <wp:posOffset>-101600</wp:posOffset>
          </wp:positionH>
          <wp:positionV relativeFrom="page">
            <wp:posOffset>-186186</wp:posOffset>
          </wp:positionV>
          <wp:extent cx="8413115" cy="10359315"/>
          <wp:effectExtent l="0" t="0" r="6985" b="4445"/>
          <wp:wrapNone/>
          <wp:docPr id="871628093" name="Graphic 8716280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64487" cy="104225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E13"/>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FD4"/>
    <w:multiLevelType w:val="hybridMultilevel"/>
    <w:tmpl w:val="9C7241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A727CE"/>
    <w:multiLevelType w:val="hybridMultilevel"/>
    <w:tmpl w:val="9D8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84488"/>
    <w:multiLevelType w:val="hybridMultilevel"/>
    <w:tmpl w:val="BA8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9CD"/>
    <w:multiLevelType w:val="hybridMultilevel"/>
    <w:tmpl w:val="A848583A"/>
    <w:lvl w:ilvl="0" w:tplc="BC06B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062C6"/>
    <w:multiLevelType w:val="hybridMultilevel"/>
    <w:tmpl w:val="307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D694C"/>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42EC0"/>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65BDF"/>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75BD1"/>
    <w:multiLevelType w:val="multilevel"/>
    <w:tmpl w:val="5C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41D68"/>
    <w:multiLevelType w:val="multilevel"/>
    <w:tmpl w:val="A9000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0DFB"/>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41182">
    <w:abstractNumId w:val="9"/>
  </w:num>
  <w:num w:numId="2" w16cid:durableId="996496259">
    <w:abstractNumId w:val="11"/>
  </w:num>
  <w:num w:numId="3" w16cid:durableId="1828403026">
    <w:abstractNumId w:val="1"/>
  </w:num>
  <w:num w:numId="4" w16cid:durableId="281500897">
    <w:abstractNumId w:val="4"/>
  </w:num>
  <w:num w:numId="5" w16cid:durableId="245963827">
    <w:abstractNumId w:val="2"/>
  </w:num>
  <w:num w:numId="6" w16cid:durableId="544102145">
    <w:abstractNumId w:val="3"/>
  </w:num>
  <w:num w:numId="7" w16cid:durableId="1301957415">
    <w:abstractNumId w:val="10"/>
  </w:num>
  <w:num w:numId="8" w16cid:durableId="702637256">
    <w:abstractNumId w:val="7"/>
  </w:num>
  <w:num w:numId="9" w16cid:durableId="1336880550">
    <w:abstractNumId w:val="6"/>
  </w:num>
  <w:num w:numId="10" w16cid:durableId="668797070">
    <w:abstractNumId w:val="0"/>
  </w:num>
  <w:num w:numId="11" w16cid:durableId="925112046">
    <w:abstractNumId w:val="8"/>
  </w:num>
  <w:num w:numId="12" w16cid:durableId="856695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04"/>
    <w:rsid w:val="00033FB4"/>
    <w:rsid w:val="00036450"/>
    <w:rsid w:val="00094499"/>
    <w:rsid w:val="000C45FF"/>
    <w:rsid w:val="000E3FD1"/>
    <w:rsid w:val="00112054"/>
    <w:rsid w:val="001317D8"/>
    <w:rsid w:val="001525E1"/>
    <w:rsid w:val="00180329"/>
    <w:rsid w:val="0019001F"/>
    <w:rsid w:val="001A045E"/>
    <w:rsid w:val="001A74A5"/>
    <w:rsid w:val="001B2ABD"/>
    <w:rsid w:val="001B5BFF"/>
    <w:rsid w:val="001E0391"/>
    <w:rsid w:val="001E1759"/>
    <w:rsid w:val="001F1ECC"/>
    <w:rsid w:val="001F6091"/>
    <w:rsid w:val="002222E8"/>
    <w:rsid w:val="002400EB"/>
    <w:rsid w:val="0024482C"/>
    <w:rsid w:val="00256CF7"/>
    <w:rsid w:val="00281FD5"/>
    <w:rsid w:val="002D5AF5"/>
    <w:rsid w:val="0030481B"/>
    <w:rsid w:val="003058EF"/>
    <w:rsid w:val="003156FC"/>
    <w:rsid w:val="003254B5"/>
    <w:rsid w:val="003373C8"/>
    <w:rsid w:val="0037121F"/>
    <w:rsid w:val="003910D8"/>
    <w:rsid w:val="003A6B7D"/>
    <w:rsid w:val="003B06CA"/>
    <w:rsid w:val="004071FC"/>
    <w:rsid w:val="00415BB2"/>
    <w:rsid w:val="00445947"/>
    <w:rsid w:val="004813B3"/>
    <w:rsid w:val="00496591"/>
    <w:rsid w:val="004C63E4"/>
    <w:rsid w:val="004D3011"/>
    <w:rsid w:val="005262AC"/>
    <w:rsid w:val="00581A04"/>
    <w:rsid w:val="005E39D5"/>
    <w:rsid w:val="00600670"/>
    <w:rsid w:val="0062123A"/>
    <w:rsid w:val="00646E75"/>
    <w:rsid w:val="006771D0"/>
    <w:rsid w:val="00715FCB"/>
    <w:rsid w:val="00743101"/>
    <w:rsid w:val="00764C9F"/>
    <w:rsid w:val="007775E1"/>
    <w:rsid w:val="007867A0"/>
    <w:rsid w:val="007927F5"/>
    <w:rsid w:val="007C02F2"/>
    <w:rsid w:val="00802CA0"/>
    <w:rsid w:val="00821692"/>
    <w:rsid w:val="009260CD"/>
    <w:rsid w:val="00940A66"/>
    <w:rsid w:val="00952C25"/>
    <w:rsid w:val="009A4163"/>
    <w:rsid w:val="009E1ACB"/>
    <w:rsid w:val="00A2118D"/>
    <w:rsid w:val="00AD0A50"/>
    <w:rsid w:val="00AD76E2"/>
    <w:rsid w:val="00B20152"/>
    <w:rsid w:val="00B359E4"/>
    <w:rsid w:val="00B53CF5"/>
    <w:rsid w:val="00B57D98"/>
    <w:rsid w:val="00B70850"/>
    <w:rsid w:val="00BA48DC"/>
    <w:rsid w:val="00BA5129"/>
    <w:rsid w:val="00BF0002"/>
    <w:rsid w:val="00C066B6"/>
    <w:rsid w:val="00C30AE1"/>
    <w:rsid w:val="00C37BA1"/>
    <w:rsid w:val="00C4674C"/>
    <w:rsid w:val="00C506CF"/>
    <w:rsid w:val="00C72BED"/>
    <w:rsid w:val="00C9578B"/>
    <w:rsid w:val="00CB0055"/>
    <w:rsid w:val="00D02BAA"/>
    <w:rsid w:val="00D2522B"/>
    <w:rsid w:val="00D422DE"/>
    <w:rsid w:val="00D47BC8"/>
    <w:rsid w:val="00D5459D"/>
    <w:rsid w:val="00DA1F4D"/>
    <w:rsid w:val="00DD172A"/>
    <w:rsid w:val="00DD6BE0"/>
    <w:rsid w:val="00E25A26"/>
    <w:rsid w:val="00E4381A"/>
    <w:rsid w:val="00E54CB8"/>
    <w:rsid w:val="00E55D74"/>
    <w:rsid w:val="00F46743"/>
    <w:rsid w:val="00F5019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D802"/>
  <w14:defaultImageDpi w14:val="32767"/>
  <w15:chartTrackingRefBased/>
  <w15:docId w15:val="{791229FD-70D6-41D5-9905-5364D6E6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2222E8"/>
    <w:pPr>
      <w:ind w:left="720"/>
      <w:contextualSpacing/>
    </w:pPr>
  </w:style>
  <w:style w:type="paragraph" w:styleId="NormalWeb">
    <w:name w:val="Normal (Web)"/>
    <w:basedOn w:val="Normal"/>
    <w:uiPriority w:val="99"/>
    <w:semiHidden/>
    <w:unhideWhenUsed/>
    <w:rsid w:val="002222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187">
      <w:bodyDiv w:val="1"/>
      <w:marLeft w:val="0"/>
      <w:marRight w:val="0"/>
      <w:marTop w:val="0"/>
      <w:marBottom w:val="0"/>
      <w:divBdr>
        <w:top w:val="none" w:sz="0" w:space="0" w:color="auto"/>
        <w:left w:val="none" w:sz="0" w:space="0" w:color="auto"/>
        <w:bottom w:val="none" w:sz="0" w:space="0" w:color="auto"/>
        <w:right w:val="none" w:sz="0" w:space="0" w:color="auto"/>
      </w:divBdr>
    </w:div>
    <w:div w:id="20473639">
      <w:bodyDiv w:val="1"/>
      <w:marLeft w:val="0"/>
      <w:marRight w:val="0"/>
      <w:marTop w:val="0"/>
      <w:marBottom w:val="0"/>
      <w:divBdr>
        <w:top w:val="none" w:sz="0" w:space="0" w:color="auto"/>
        <w:left w:val="none" w:sz="0" w:space="0" w:color="auto"/>
        <w:bottom w:val="none" w:sz="0" w:space="0" w:color="auto"/>
        <w:right w:val="none" w:sz="0" w:space="0" w:color="auto"/>
      </w:divBdr>
    </w:div>
    <w:div w:id="98375033">
      <w:bodyDiv w:val="1"/>
      <w:marLeft w:val="0"/>
      <w:marRight w:val="0"/>
      <w:marTop w:val="0"/>
      <w:marBottom w:val="0"/>
      <w:divBdr>
        <w:top w:val="none" w:sz="0" w:space="0" w:color="auto"/>
        <w:left w:val="none" w:sz="0" w:space="0" w:color="auto"/>
        <w:bottom w:val="none" w:sz="0" w:space="0" w:color="auto"/>
        <w:right w:val="none" w:sz="0" w:space="0" w:color="auto"/>
      </w:divBdr>
      <w:divsChild>
        <w:div w:id="705103749">
          <w:marLeft w:val="0"/>
          <w:marRight w:val="0"/>
          <w:marTop w:val="0"/>
          <w:marBottom w:val="0"/>
          <w:divBdr>
            <w:top w:val="none" w:sz="0" w:space="0" w:color="auto"/>
            <w:left w:val="none" w:sz="0" w:space="0" w:color="auto"/>
            <w:bottom w:val="none" w:sz="0" w:space="0" w:color="auto"/>
            <w:right w:val="none" w:sz="0" w:space="0" w:color="auto"/>
          </w:divBdr>
          <w:divsChild>
            <w:div w:id="26955219">
              <w:marLeft w:val="0"/>
              <w:marRight w:val="0"/>
              <w:marTop w:val="0"/>
              <w:marBottom w:val="0"/>
              <w:divBdr>
                <w:top w:val="none" w:sz="0" w:space="0" w:color="auto"/>
                <w:left w:val="none" w:sz="0" w:space="0" w:color="auto"/>
                <w:bottom w:val="none" w:sz="0" w:space="0" w:color="auto"/>
                <w:right w:val="none" w:sz="0" w:space="0" w:color="auto"/>
              </w:divBdr>
              <w:divsChild>
                <w:div w:id="9706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603">
      <w:bodyDiv w:val="1"/>
      <w:marLeft w:val="0"/>
      <w:marRight w:val="0"/>
      <w:marTop w:val="0"/>
      <w:marBottom w:val="0"/>
      <w:divBdr>
        <w:top w:val="none" w:sz="0" w:space="0" w:color="auto"/>
        <w:left w:val="none" w:sz="0" w:space="0" w:color="auto"/>
        <w:bottom w:val="none" w:sz="0" w:space="0" w:color="auto"/>
        <w:right w:val="none" w:sz="0" w:space="0" w:color="auto"/>
      </w:divBdr>
    </w:div>
    <w:div w:id="207880610">
      <w:bodyDiv w:val="1"/>
      <w:marLeft w:val="0"/>
      <w:marRight w:val="0"/>
      <w:marTop w:val="0"/>
      <w:marBottom w:val="0"/>
      <w:divBdr>
        <w:top w:val="none" w:sz="0" w:space="0" w:color="auto"/>
        <w:left w:val="none" w:sz="0" w:space="0" w:color="auto"/>
        <w:bottom w:val="none" w:sz="0" w:space="0" w:color="auto"/>
        <w:right w:val="none" w:sz="0" w:space="0" w:color="auto"/>
      </w:divBdr>
    </w:div>
    <w:div w:id="300814983">
      <w:bodyDiv w:val="1"/>
      <w:marLeft w:val="0"/>
      <w:marRight w:val="0"/>
      <w:marTop w:val="0"/>
      <w:marBottom w:val="0"/>
      <w:divBdr>
        <w:top w:val="none" w:sz="0" w:space="0" w:color="auto"/>
        <w:left w:val="none" w:sz="0" w:space="0" w:color="auto"/>
        <w:bottom w:val="none" w:sz="0" w:space="0" w:color="auto"/>
        <w:right w:val="none" w:sz="0" w:space="0" w:color="auto"/>
      </w:divBdr>
    </w:div>
    <w:div w:id="649821422">
      <w:bodyDiv w:val="1"/>
      <w:marLeft w:val="0"/>
      <w:marRight w:val="0"/>
      <w:marTop w:val="0"/>
      <w:marBottom w:val="0"/>
      <w:divBdr>
        <w:top w:val="none" w:sz="0" w:space="0" w:color="auto"/>
        <w:left w:val="none" w:sz="0" w:space="0" w:color="auto"/>
        <w:bottom w:val="none" w:sz="0" w:space="0" w:color="auto"/>
        <w:right w:val="none" w:sz="0" w:space="0" w:color="auto"/>
      </w:divBdr>
    </w:div>
    <w:div w:id="669601595">
      <w:bodyDiv w:val="1"/>
      <w:marLeft w:val="0"/>
      <w:marRight w:val="0"/>
      <w:marTop w:val="0"/>
      <w:marBottom w:val="0"/>
      <w:divBdr>
        <w:top w:val="none" w:sz="0" w:space="0" w:color="auto"/>
        <w:left w:val="none" w:sz="0" w:space="0" w:color="auto"/>
        <w:bottom w:val="none" w:sz="0" w:space="0" w:color="auto"/>
        <w:right w:val="none" w:sz="0" w:space="0" w:color="auto"/>
      </w:divBdr>
    </w:div>
    <w:div w:id="692341483">
      <w:bodyDiv w:val="1"/>
      <w:marLeft w:val="0"/>
      <w:marRight w:val="0"/>
      <w:marTop w:val="0"/>
      <w:marBottom w:val="0"/>
      <w:divBdr>
        <w:top w:val="none" w:sz="0" w:space="0" w:color="auto"/>
        <w:left w:val="none" w:sz="0" w:space="0" w:color="auto"/>
        <w:bottom w:val="none" w:sz="0" w:space="0" w:color="auto"/>
        <w:right w:val="none" w:sz="0" w:space="0" w:color="auto"/>
      </w:divBdr>
    </w:div>
    <w:div w:id="737944586">
      <w:bodyDiv w:val="1"/>
      <w:marLeft w:val="0"/>
      <w:marRight w:val="0"/>
      <w:marTop w:val="0"/>
      <w:marBottom w:val="0"/>
      <w:divBdr>
        <w:top w:val="none" w:sz="0" w:space="0" w:color="auto"/>
        <w:left w:val="none" w:sz="0" w:space="0" w:color="auto"/>
        <w:bottom w:val="none" w:sz="0" w:space="0" w:color="auto"/>
        <w:right w:val="none" w:sz="0" w:space="0" w:color="auto"/>
      </w:divBdr>
    </w:div>
    <w:div w:id="863177550">
      <w:bodyDiv w:val="1"/>
      <w:marLeft w:val="0"/>
      <w:marRight w:val="0"/>
      <w:marTop w:val="0"/>
      <w:marBottom w:val="0"/>
      <w:divBdr>
        <w:top w:val="none" w:sz="0" w:space="0" w:color="auto"/>
        <w:left w:val="none" w:sz="0" w:space="0" w:color="auto"/>
        <w:bottom w:val="none" w:sz="0" w:space="0" w:color="auto"/>
        <w:right w:val="none" w:sz="0" w:space="0" w:color="auto"/>
      </w:divBdr>
    </w:div>
    <w:div w:id="1019547182">
      <w:bodyDiv w:val="1"/>
      <w:marLeft w:val="0"/>
      <w:marRight w:val="0"/>
      <w:marTop w:val="0"/>
      <w:marBottom w:val="0"/>
      <w:divBdr>
        <w:top w:val="none" w:sz="0" w:space="0" w:color="auto"/>
        <w:left w:val="none" w:sz="0" w:space="0" w:color="auto"/>
        <w:bottom w:val="none" w:sz="0" w:space="0" w:color="auto"/>
        <w:right w:val="none" w:sz="0" w:space="0" w:color="auto"/>
      </w:divBdr>
    </w:div>
    <w:div w:id="1162546092">
      <w:bodyDiv w:val="1"/>
      <w:marLeft w:val="0"/>
      <w:marRight w:val="0"/>
      <w:marTop w:val="0"/>
      <w:marBottom w:val="0"/>
      <w:divBdr>
        <w:top w:val="none" w:sz="0" w:space="0" w:color="auto"/>
        <w:left w:val="none" w:sz="0" w:space="0" w:color="auto"/>
        <w:bottom w:val="none" w:sz="0" w:space="0" w:color="auto"/>
        <w:right w:val="none" w:sz="0" w:space="0" w:color="auto"/>
      </w:divBdr>
    </w:div>
    <w:div w:id="1251818649">
      <w:bodyDiv w:val="1"/>
      <w:marLeft w:val="0"/>
      <w:marRight w:val="0"/>
      <w:marTop w:val="0"/>
      <w:marBottom w:val="0"/>
      <w:divBdr>
        <w:top w:val="none" w:sz="0" w:space="0" w:color="auto"/>
        <w:left w:val="none" w:sz="0" w:space="0" w:color="auto"/>
        <w:bottom w:val="none" w:sz="0" w:space="0" w:color="auto"/>
        <w:right w:val="none" w:sz="0" w:space="0" w:color="auto"/>
      </w:divBdr>
    </w:div>
    <w:div w:id="1266308051">
      <w:bodyDiv w:val="1"/>
      <w:marLeft w:val="0"/>
      <w:marRight w:val="0"/>
      <w:marTop w:val="0"/>
      <w:marBottom w:val="0"/>
      <w:divBdr>
        <w:top w:val="none" w:sz="0" w:space="0" w:color="auto"/>
        <w:left w:val="none" w:sz="0" w:space="0" w:color="auto"/>
        <w:bottom w:val="none" w:sz="0" w:space="0" w:color="auto"/>
        <w:right w:val="none" w:sz="0" w:space="0" w:color="auto"/>
      </w:divBdr>
    </w:div>
    <w:div w:id="1293441699">
      <w:bodyDiv w:val="1"/>
      <w:marLeft w:val="0"/>
      <w:marRight w:val="0"/>
      <w:marTop w:val="0"/>
      <w:marBottom w:val="0"/>
      <w:divBdr>
        <w:top w:val="none" w:sz="0" w:space="0" w:color="auto"/>
        <w:left w:val="none" w:sz="0" w:space="0" w:color="auto"/>
        <w:bottom w:val="none" w:sz="0" w:space="0" w:color="auto"/>
        <w:right w:val="none" w:sz="0" w:space="0" w:color="auto"/>
      </w:divBdr>
    </w:div>
    <w:div w:id="1355571842">
      <w:bodyDiv w:val="1"/>
      <w:marLeft w:val="0"/>
      <w:marRight w:val="0"/>
      <w:marTop w:val="0"/>
      <w:marBottom w:val="0"/>
      <w:divBdr>
        <w:top w:val="none" w:sz="0" w:space="0" w:color="auto"/>
        <w:left w:val="none" w:sz="0" w:space="0" w:color="auto"/>
        <w:bottom w:val="none" w:sz="0" w:space="0" w:color="auto"/>
        <w:right w:val="none" w:sz="0" w:space="0" w:color="auto"/>
      </w:divBdr>
    </w:div>
    <w:div w:id="1552576113">
      <w:bodyDiv w:val="1"/>
      <w:marLeft w:val="0"/>
      <w:marRight w:val="0"/>
      <w:marTop w:val="0"/>
      <w:marBottom w:val="0"/>
      <w:divBdr>
        <w:top w:val="none" w:sz="0" w:space="0" w:color="auto"/>
        <w:left w:val="none" w:sz="0" w:space="0" w:color="auto"/>
        <w:bottom w:val="none" w:sz="0" w:space="0" w:color="auto"/>
        <w:right w:val="none" w:sz="0" w:space="0" w:color="auto"/>
      </w:divBdr>
    </w:div>
    <w:div w:id="1567299302">
      <w:bodyDiv w:val="1"/>
      <w:marLeft w:val="0"/>
      <w:marRight w:val="0"/>
      <w:marTop w:val="0"/>
      <w:marBottom w:val="0"/>
      <w:divBdr>
        <w:top w:val="none" w:sz="0" w:space="0" w:color="auto"/>
        <w:left w:val="none" w:sz="0" w:space="0" w:color="auto"/>
        <w:bottom w:val="none" w:sz="0" w:space="0" w:color="auto"/>
        <w:right w:val="none" w:sz="0" w:space="0" w:color="auto"/>
      </w:divBdr>
    </w:div>
    <w:div w:id="1589000271">
      <w:bodyDiv w:val="1"/>
      <w:marLeft w:val="0"/>
      <w:marRight w:val="0"/>
      <w:marTop w:val="0"/>
      <w:marBottom w:val="0"/>
      <w:divBdr>
        <w:top w:val="none" w:sz="0" w:space="0" w:color="auto"/>
        <w:left w:val="none" w:sz="0" w:space="0" w:color="auto"/>
        <w:bottom w:val="none" w:sz="0" w:space="0" w:color="auto"/>
        <w:right w:val="none" w:sz="0" w:space="0" w:color="auto"/>
      </w:divBdr>
    </w:div>
    <w:div w:id="1714307904">
      <w:bodyDiv w:val="1"/>
      <w:marLeft w:val="0"/>
      <w:marRight w:val="0"/>
      <w:marTop w:val="0"/>
      <w:marBottom w:val="0"/>
      <w:divBdr>
        <w:top w:val="none" w:sz="0" w:space="0" w:color="auto"/>
        <w:left w:val="none" w:sz="0" w:space="0" w:color="auto"/>
        <w:bottom w:val="none" w:sz="0" w:space="0" w:color="auto"/>
        <w:right w:val="none" w:sz="0" w:space="0" w:color="auto"/>
      </w:divBdr>
    </w:div>
    <w:div w:id="2010061461">
      <w:bodyDiv w:val="1"/>
      <w:marLeft w:val="0"/>
      <w:marRight w:val="0"/>
      <w:marTop w:val="0"/>
      <w:marBottom w:val="0"/>
      <w:divBdr>
        <w:top w:val="none" w:sz="0" w:space="0" w:color="auto"/>
        <w:left w:val="none" w:sz="0" w:space="0" w:color="auto"/>
        <w:bottom w:val="none" w:sz="0" w:space="0" w:color="auto"/>
        <w:right w:val="none" w:sz="0" w:space="0" w:color="auto"/>
      </w:divBdr>
    </w:div>
    <w:div w:id="2027976898">
      <w:bodyDiv w:val="1"/>
      <w:marLeft w:val="0"/>
      <w:marRight w:val="0"/>
      <w:marTop w:val="0"/>
      <w:marBottom w:val="0"/>
      <w:divBdr>
        <w:top w:val="none" w:sz="0" w:space="0" w:color="auto"/>
        <w:left w:val="none" w:sz="0" w:space="0" w:color="auto"/>
        <w:bottom w:val="none" w:sz="0" w:space="0" w:color="auto"/>
        <w:right w:val="none" w:sz="0" w:space="0" w:color="auto"/>
      </w:divBdr>
    </w:div>
    <w:div w:id="2058703183">
      <w:bodyDiv w:val="1"/>
      <w:marLeft w:val="0"/>
      <w:marRight w:val="0"/>
      <w:marTop w:val="0"/>
      <w:marBottom w:val="0"/>
      <w:divBdr>
        <w:top w:val="none" w:sz="0" w:space="0" w:color="auto"/>
        <w:left w:val="none" w:sz="0" w:space="0" w:color="auto"/>
        <w:bottom w:val="none" w:sz="0" w:space="0" w:color="auto"/>
        <w:right w:val="none" w:sz="0" w:space="0" w:color="auto"/>
      </w:divBdr>
      <w:divsChild>
        <w:div w:id="300502315">
          <w:marLeft w:val="0"/>
          <w:marRight w:val="0"/>
          <w:marTop w:val="0"/>
          <w:marBottom w:val="0"/>
          <w:divBdr>
            <w:top w:val="none" w:sz="0" w:space="0" w:color="auto"/>
            <w:left w:val="none" w:sz="0" w:space="0" w:color="auto"/>
            <w:bottom w:val="none" w:sz="0" w:space="0" w:color="auto"/>
            <w:right w:val="none" w:sz="0" w:space="0" w:color="auto"/>
          </w:divBdr>
          <w:divsChild>
            <w:div w:id="1293057860">
              <w:marLeft w:val="0"/>
              <w:marRight w:val="0"/>
              <w:marTop w:val="0"/>
              <w:marBottom w:val="0"/>
              <w:divBdr>
                <w:top w:val="none" w:sz="0" w:space="0" w:color="auto"/>
                <w:left w:val="none" w:sz="0" w:space="0" w:color="auto"/>
                <w:bottom w:val="none" w:sz="0" w:space="0" w:color="auto"/>
                <w:right w:val="none" w:sz="0" w:space="0" w:color="auto"/>
              </w:divBdr>
              <w:divsChild>
                <w:div w:id="606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yeyipooluwadamiloa.me/index" TargetMode="External"/><Relationship Id="rId4" Type="http://schemas.openxmlformats.org/officeDocument/2006/relationships/settings" Target="settings.xml"/><Relationship Id="rId9" Type="http://schemas.openxmlformats.org/officeDocument/2006/relationships/hyperlink" Target="mailto:dammydav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uwasore\AppData\Local\Microsoft\Office\16.0\DTS\en-US%7b48B74088-9D16-4665-A4A1-C6AE8A18A1D4%7d\%7b166207C7-8F67-40EE-AAE3-4587DAAB8A9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EFD70B9DC94A249DBC4FD95879C48A"/>
        <w:category>
          <w:name w:val="General"/>
          <w:gallery w:val="placeholder"/>
        </w:category>
        <w:types>
          <w:type w:val="bbPlcHdr"/>
        </w:types>
        <w:behaviors>
          <w:behavior w:val="content"/>
        </w:behaviors>
        <w:guid w:val="{E68C1B94-2BC5-4D09-8F62-FBF5E9FEB103}"/>
      </w:docPartPr>
      <w:docPartBody>
        <w:p w:rsidR="00626E61" w:rsidRDefault="00626E61" w:rsidP="00626E61">
          <w:pPr>
            <w:pStyle w:val="C6EFD70B9DC94A249DBC4FD95879C48A"/>
          </w:pPr>
          <w:r w:rsidRPr="00D5459D">
            <w:t>Profile</w:t>
          </w:r>
        </w:p>
      </w:docPartBody>
    </w:docPart>
    <w:docPart>
      <w:docPartPr>
        <w:name w:val="161C434980944F468269479B031BF1E2"/>
        <w:category>
          <w:name w:val="General"/>
          <w:gallery w:val="placeholder"/>
        </w:category>
        <w:types>
          <w:type w:val="bbPlcHdr"/>
        </w:types>
        <w:behaviors>
          <w:behavior w:val="content"/>
        </w:behaviors>
        <w:guid w:val="{8824E289-1E04-485A-9A25-0B128690B356}"/>
      </w:docPartPr>
      <w:docPartBody>
        <w:p w:rsidR="00626E61" w:rsidRDefault="00626E61" w:rsidP="00626E61">
          <w:pPr>
            <w:pStyle w:val="161C434980944F468269479B031BF1E2"/>
          </w:pPr>
          <w:r w:rsidRPr="00CB0055">
            <w:t>Contact</w:t>
          </w:r>
        </w:p>
      </w:docPartBody>
    </w:docPart>
    <w:docPart>
      <w:docPartPr>
        <w:name w:val="FB8C1F24D0C84F799687817BE03B960B"/>
        <w:category>
          <w:name w:val="General"/>
          <w:gallery w:val="placeholder"/>
        </w:category>
        <w:types>
          <w:type w:val="bbPlcHdr"/>
        </w:types>
        <w:behaviors>
          <w:behavior w:val="content"/>
        </w:behaviors>
        <w:guid w:val="{82A6B0A7-9412-4C9F-853E-E2F1C182AE90}"/>
      </w:docPartPr>
      <w:docPartBody>
        <w:p w:rsidR="00626E61" w:rsidRDefault="00626E61" w:rsidP="00626E61">
          <w:pPr>
            <w:pStyle w:val="FB8C1F24D0C84F799687817BE03B960B"/>
          </w:pPr>
          <w:r w:rsidRPr="00CB0055">
            <w:t>Hobbies</w:t>
          </w:r>
        </w:p>
      </w:docPartBody>
    </w:docPart>
    <w:docPart>
      <w:docPartPr>
        <w:name w:val="BB673E1B01144216A1D91FDDD2D33341"/>
        <w:category>
          <w:name w:val="General"/>
          <w:gallery w:val="placeholder"/>
        </w:category>
        <w:types>
          <w:type w:val="bbPlcHdr"/>
        </w:types>
        <w:behaviors>
          <w:behavior w:val="content"/>
        </w:behaviors>
        <w:guid w:val="{17D18026-CDF1-4F1D-9E29-5CA32387D4A6}"/>
      </w:docPartPr>
      <w:docPartBody>
        <w:p w:rsidR="00626E61" w:rsidRDefault="00626E61" w:rsidP="00626E61">
          <w:pPr>
            <w:pStyle w:val="BB673E1B01144216A1D91FDDD2D33341"/>
          </w:pPr>
          <w:r w:rsidRPr="00036450">
            <w:t>EDUCATION</w:t>
          </w:r>
        </w:p>
      </w:docPartBody>
    </w:docPart>
    <w:docPart>
      <w:docPartPr>
        <w:name w:val="E0DCE7B496194C33A638B6BD837F421B"/>
        <w:category>
          <w:name w:val="General"/>
          <w:gallery w:val="placeholder"/>
        </w:category>
        <w:types>
          <w:type w:val="bbPlcHdr"/>
        </w:types>
        <w:behaviors>
          <w:behavior w:val="content"/>
        </w:behaviors>
        <w:guid w:val="{387A42E1-305F-44CE-B006-70EBAD975986}"/>
      </w:docPartPr>
      <w:docPartBody>
        <w:p w:rsidR="00626E61" w:rsidRDefault="00626E61" w:rsidP="00626E61">
          <w:pPr>
            <w:pStyle w:val="E0DCE7B496194C33A638B6BD837F421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33"/>
    <w:rsid w:val="001A045E"/>
    <w:rsid w:val="001B5BFF"/>
    <w:rsid w:val="002067ED"/>
    <w:rsid w:val="00626E61"/>
    <w:rsid w:val="007C02F2"/>
    <w:rsid w:val="00834C33"/>
    <w:rsid w:val="009E1ACB"/>
    <w:rsid w:val="00D4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26E6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626E61"/>
    <w:rPr>
      <w:rFonts w:asciiTheme="majorHAnsi" w:eastAsiaTheme="majorEastAsia" w:hAnsiTheme="majorHAnsi" w:cstheme="majorBidi"/>
      <w:b/>
      <w:bCs/>
      <w:caps/>
      <w:kern w:val="0"/>
      <w:szCs w:val="26"/>
      <w:lang w:eastAsia="ja-JP"/>
      <w14:ligatures w14:val="none"/>
    </w:rPr>
  </w:style>
  <w:style w:type="paragraph" w:customStyle="1" w:styleId="EA2571B25716411D84B60DCF58427455">
    <w:name w:val="EA2571B25716411D84B60DCF58427455"/>
  </w:style>
  <w:style w:type="paragraph" w:customStyle="1" w:styleId="C8C39ACB6D0F4AE4A0AE62F3D26AF17A">
    <w:name w:val="C8C39ACB6D0F4AE4A0AE62F3D26AF17A"/>
  </w:style>
  <w:style w:type="paragraph" w:customStyle="1" w:styleId="C14C7213016746A1927F4493A373E27D">
    <w:name w:val="C14C7213016746A1927F4493A373E27D"/>
  </w:style>
  <w:style w:type="paragraph" w:customStyle="1" w:styleId="72C11025A22A419BA060BF3771DC9923">
    <w:name w:val="72C11025A22A419BA060BF3771DC9923"/>
  </w:style>
  <w:style w:type="paragraph" w:customStyle="1" w:styleId="3571BA7EFB604FF3BD46947D84FD3372">
    <w:name w:val="3571BA7EFB604FF3BD46947D84FD3372"/>
  </w:style>
  <w:style w:type="paragraph" w:customStyle="1" w:styleId="C6EFD70B9DC94A249DBC4FD95879C48A">
    <w:name w:val="C6EFD70B9DC94A249DBC4FD95879C48A"/>
    <w:rsid w:val="00626E61"/>
  </w:style>
  <w:style w:type="paragraph" w:customStyle="1" w:styleId="161C434980944F468269479B031BF1E2">
    <w:name w:val="161C434980944F468269479B031BF1E2"/>
    <w:rsid w:val="00626E61"/>
  </w:style>
  <w:style w:type="paragraph" w:customStyle="1" w:styleId="FB8C1F24D0C84F799687817BE03B960B">
    <w:name w:val="FB8C1F24D0C84F799687817BE03B960B"/>
    <w:rsid w:val="00626E61"/>
  </w:style>
  <w:style w:type="paragraph" w:customStyle="1" w:styleId="BB673E1B01144216A1D91FDDD2D33341">
    <w:name w:val="BB673E1B01144216A1D91FDDD2D33341"/>
    <w:rsid w:val="00626E61"/>
  </w:style>
  <w:style w:type="paragraph" w:customStyle="1" w:styleId="E0DCE7B496194C33A638B6BD837F421B">
    <w:name w:val="E0DCE7B496194C33A638B6BD837F421B"/>
    <w:rsid w:val="00626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5339-8ACD-4241-A1CC-A680470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{166207C7-8F67-40EE-AAE3-4587DAAB8A9F}tf00546271_win32</Template>
  <TotalTime>0</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Oyeyipo</dc:creator>
  <cp:keywords/>
  <dc:description/>
  <cp:lastModifiedBy>Damilola Oyeyipo</cp:lastModifiedBy>
  <cp:revision>2</cp:revision>
  <dcterms:created xsi:type="dcterms:W3CDTF">2024-12-22T13:31:00Z</dcterms:created>
  <dcterms:modified xsi:type="dcterms:W3CDTF">2024-12-22T13:31:00Z</dcterms:modified>
</cp:coreProperties>
</file>