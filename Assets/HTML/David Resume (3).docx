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5061"/>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16406ED" w14:textId="77777777" w:rsidTr="00DD6BE0">
        <w:trPr>
          <w:trHeight w:val="4410"/>
        </w:trPr>
        <w:tc>
          <w:tcPr>
            <w:tcW w:w="3600" w:type="dxa"/>
            <w:vAlign w:val="bottom"/>
          </w:tcPr>
          <w:p w14:paraId="2A09FCAE" w14:textId="62B464CB" w:rsidR="001B2ABD" w:rsidRDefault="00D02BAA" w:rsidP="00D02BAA">
            <w:pPr>
              <w:tabs>
                <w:tab w:val="left" w:pos="990"/>
              </w:tabs>
              <w:jc w:val="center"/>
            </w:pPr>
            <w:r>
              <w:rPr>
                <w:noProof/>
              </w:rPr>
              <w:drawing>
                <wp:inline distT="0" distB="0" distL="0" distR="0" wp14:anchorId="1372EDC5" wp14:editId="48E3863C">
                  <wp:extent cx="2451342" cy="2831465"/>
                  <wp:effectExtent l="0" t="0" r="6350" b="6985"/>
                  <wp:docPr id="1599193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93821" name="Picture 1599193821"/>
                          <pic:cNvPicPr/>
                        </pic:nvPicPr>
                        <pic:blipFill>
                          <a:blip r:embed="rId8">
                            <a:extLst>
                              <a:ext uri="{28A0092B-C50C-407E-A947-70E740481C1C}">
                                <a14:useLocalDpi xmlns:a14="http://schemas.microsoft.com/office/drawing/2010/main" val="0"/>
                              </a:ext>
                            </a:extLst>
                          </a:blip>
                          <a:stretch>
                            <a:fillRect/>
                          </a:stretch>
                        </pic:blipFill>
                        <pic:spPr>
                          <a:xfrm>
                            <a:off x="0" y="0"/>
                            <a:ext cx="2473943" cy="2857571"/>
                          </a:xfrm>
                          <a:prstGeom prst="rect">
                            <a:avLst/>
                          </a:prstGeom>
                        </pic:spPr>
                      </pic:pic>
                    </a:graphicData>
                  </a:graphic>
                </wp:inline>
              </w:drawing>
            </w:r>
          </w:p>
        </w:tc>
        <w:tc>
          <w:tcPr>
            <w:tcW w:w="720" w:type="dxa"/>
          </w:tcPr>
          <w:p w14:paraId="5C2F5F0D" w14:textId="27FE529F" w:rsidR="001B2ABD" w:rsidRDefault="001B2ABD" w:rsidP="00D02BAA">
            <w:pPr>
              <w:tabs>
                <w:tab w:val="left" w:pos="990"/>
              </w:tabs>
              <w:jc w:val="center"/>
            </w:pPr>
          </w:p>
        </w:tc>
        <w:tc>
          <w:tcPr>
            <w:tcW w:w="6470" w:type="dxa"/>
            <w:vAlign w:val="bottom"/>
          </w:tcPr>
          <w:p w14:paraId="205E5D47" w14:textId="17996C68" w:rsidR="001B2ABD" w:rsidRDefault="00581A04" w:rsidP="00D02BAA">
            <w:pPr>
              <w:pStyle w:val="Title"/>
              <w:jc w:val="center"/>
            </w:pPr>
            <w:r>
              <w:t>Oyeyipo DAVID</w:t>
            </w:r>
          </w:p>
          <w:p w14:paraId="5F2D2151" w14:textId="7D36A765" w:rsidR="001B2ABD" w:rsidRDefault="00581A04" w:rsidP="00D02BAA">
            <w:pPr>
              <w:pStyle w:val="Subtitle"/>
              <w:jc w:val="center"/>
            </w:pPr>
            <w:r w:rsidRPr="00DD6BE0">
              <w:rPr>
                <w:spacing w:val="0"/>
                <w:w w:val="70"/>
              </w:rPr>
              <w:t>Software develope</w:t>
            </w:r>
            <w:r w:rsidRPr="00DD6BE0">
              <w:rPr>
                <w:spacing w:val="16"/>
                <w:w w:val="70"/>
              </w:rPr>
              <w:t>r</w:t>
            </w:r>
          </w:p>
        </w:tc>
      </w:tr>
    </w:tbl>
    <w:p w14:paraId="320A04F5" w14:textId="06545C67" w:rsidR="00BA5129" w:rsidRDefault="00BA5129" w:rsidP="000C45FF">
      <w:pPr>
        <w:tabs>
          <w:tab w:val="left" w:pos="990"/>
        </w:tabs>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pPr w:leftFromText="180" w:rightFromText="180" w:vertAnchor="page" w:horzAnchor="margin" w:tblpY="5061"/>
        <w:tblW w:w="0" w:type="auto"/>
        <w:tblLayout w:type="fixed"/>
        <w:tblCellMar>
          <w:left w:w="115" w:type="dxa"/>
          <w:right w:w="115" w:type="dxa"/>
        </w:tblCellMar>
        <w:tblLook w:val="04A0" w:firstRow="1" w:lastRow="0" w:firstColumn="1" w:lastColumn="0" w:noHBand="0" w:noVBand="1"/>
      </w:tblPr>
      <w:tblGrid>
        <w:gridCol w:w="3960"/>
        <w:gridCol w:w="480"/>
        <w:gridCol w:w="6470"/>
      </w:tblGrid>
      <w:tr w:rsidR="00DD6BE0" w14:paraId="68927B2A" w14:textId="77777777" w:rsidTr="00830EEC">
        <w:trPr>
          <w:trHeight w:val="9054"/>
        </w:trPr>
        <w:tc>
          <w:tcPr>
            <w:tcW w:w="3960" w:type="dxa"/>
            <w:shd w:val="clear" w:color="auto" w:fill="0D0D0D" w:themeFill="text1" w:themeFillTint="F2"/>
          </w:tcPr>
          <w:sdt>
            <w:sdtPr>
              <w:id w:val="-1112673986"/>
              <w:placeholder>
                <w:docPart w:val="C6EFD70B9DC94A249DBC4FD95879C48A"/>
              </w:placeholder>
              <w:temporary/>
              <w:showingPlcHdr/>
              <w15:appearance w15:val="hidden"/>
            </w:sdtPr>
            <w:sdtEndPr/>
            <w:sdtContent>
              <w:p w14:paraId="7DF3C025" w14:textId="77777777" w:rsidR="00DD6BE0" w:rsidRDefault="00DD6BE0" w:rsidP="00D02BAA">
                <w:pPr>
                  <w:pStyle w:val="Heading3"/>
                  <w:shd w:val="clear" w:color="auto" w:fill="262626" w:themeFill="text1" w:themeFillTint="D9"/>
                </w:pPr>
                <w:r w:rsidRPr="00D5459D">
                  <w:t>Profile</w:t>
                </w:r>
              </w:p>
            </w:sdtContent>
          </w:sdt>
          <w:p w14:paraId="0B1F5517" w14:textId="77777777" w:rsidR="00DD6BE0" w:rsidRPr="00D02BAA" w:rsidRDefault="00DD6BE0"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2BAA">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am a highly motivated and skilled full stack and web developer with expertise in front-end and back-end technologies, including HTML, CSS, JavaScript, Bootstrap, Django, ReactJS, and Python. With solid experience in creating responsive websites and web applications, I also bring creativity to my work as a content creator, producing gaming content and skits using Cap</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D02BAA">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 Passionate about leveraging my technical skills to build innovative solutions while enhancing user experience, I am dedicated to continuous learning and professional development.</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02BAA">
              <w:t xml:space="preserve"> </w:t>
            </w:r>
            <w:r w:rsidRPr="00D02BAA">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full stack and web developer with expertise in HTML, CSS, JavaScript, and Bootstrap. Proficient in both front-end and back-end technologies, including Django, ReactJS, and Python, with a solid understanding of database management using SQLite. Skilled in creating responsive and visually appealing websites, and experienced in content creation, producing gaming content and skits. Seeking opportunities to utilize my development and creative skills in the tech industry.</w:t>
            </w:r>
          </w:p>
          <w:p w14:paraId="4C0FFA65" w14:textId="77777777" w:rsidR="00DD6BE0" w:rsidRPr="00CB0055" w:rsidRDefault="00DD6BE0" w:rsidP="00D02BAA">
            <w:pPr>
              <w:pStyle w:val="Heading3"/>
            </w:pPr>
            <w:r>
              <w:br/>
            </w:r>
            <w:r>
              <w:br/>
            </w:r>
            <w:r>
              <w:br/>
            </w:r>
            <w:r>
              <w:br/>
            </w:r>
            <w:r>
              <w:br/>
            </w:r>
            <w:r>
              <w:br/>
            </w:r>
            <w:r>
              <w:br/>
            </w:r>
            <w:r>
              <w:br/>
            </w:r>
            <w:sdt>
              <w:sdtPr>
                <w:id w:val="983903518"/>
                <w:placeholder>
                  <w:docPart w:val="161C434980944F468269479B031BF1E2"/>
                </w:placeholder>
                <w:temporary/>
                <w:showingPlcHdr/>
                <w15:appearance w15:val="hidden"/>
              </w:sdtPr>
              <w:sdtEndPr/>
              <w:sdtContent>
                <w:r w:rsidRPr="00CB0055">
                  <w:t>Contact</w:t>
                </w:r>
              </w:sdtContent>
            </w:sdt>
          </w:p>
          <w:p w14:paraId="6F9FF781" w14:textId="0783D84C" w:rsidR="00E54CB8" w:rsidRDefault="00DD6BE0"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091">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9" w:history="1">
              <w:r w:rsidR="00E54CB8" w:rsidRPr="00A44130">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dammydave@gmail.com</w:t>
              </w:r>
            </w:hyperlink>
          </w:p>
          <w:p w14:paraId="41E851BB" w14:textId="77777777" w:rsidR="00E54CB8" w:rsidRDefault="00DD6BE0"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F6091">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09020567225</w:t>
            </w:r>
          </w:p>
          <w:p w14:paraId="1C05C085" w14:textId="40C0DCED" w:rsidR="00DD6BE0" w:rsidRDefault="00DD6BE0"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F6091">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Portfolio</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hyperlink r:id="rId10" w:history="1">
              <w:r w:rsidRPr="000F59A5">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https://oyeyipooluwadamiloa.me/index</w:t>
              </w:r>
            </w:hyperlink>
          </w:p>
          <w:p w14:paraId="3BD60E05" w14:textId="77777777" w:rsidR="00E54CB8" w:rsidRDefault="00E54CB8" w:rsidP="00D02BAA">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B78144" w14:textId="77777777" w:rsidR="00DD6BE0" w:rsidRDefault="00DD6BE0" w:rsidP="00D02BAA">
            <w:proofErr w:type="spellStart"/>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w:t>
            </w:r>
            <w:proofErr w:type="spellEnd"/>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username </w:t>
            </w:r>
            <w:r w:rsidRPr="001F6091">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D6BE0">
              <w:t>Damixl213</w:t>
            </w:r>
          </w:p>
          <w:p w14:paraId="69DA4A33" w14:textId="77777777" w:rsidR="00E54CB8" w:rsidRDefault="00E54CB8" w:rsidP="00D02BAA"/>
          <w:p w14:paraId="51E6C41A" w14:textId="77777777" w:rsidR="00DD6BE0" w:rsidRDefault="00DD6BE0" w:rsidP="00D02BAA">
            <w:pP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Age: 18</w:t>
            </w:r>
          </w:p>
          <w:p w14:paraId="7BA215A3" w14:textId="77777777" w:rsidR="00E54CB8" w:rsidRDefault="00E54CB8" w:rsidP="00D02BAA">
            <w:pP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3C0508" w14:textId="50AD50A1" w:rsidR="00DD6BE0" w:rsidRPr="00DD6BE0" w:rsidRDefault="00DD6BE0" w:rsidP="00DD6BE0">
            <w:pPr>
              <w:rPr>
                <w:rStyle w:val="Hyperlink"/>
                <w:b/>
                <w:bCs/>
                <w:color w:val="94B6D2" w:themeColor="accent1"/>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w:t>
            </w:r>
            <w:r w:rsidR="00E54CB8">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ences</w:t>
            </w:r>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54CB8">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54CB8">
              <w:rPr>
                <w:b/>
                <w:bCs/>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3years</w:t>
            </w:r>
          </w:p>
          <w:p w14:paraId="7838FC82" w14:textId="4299DCD9" w:rsidR="00DD6BE0" w:rsidRPr="00DD6BE0" w:rsidRDefault="00DD6BE0" w:rsidP="00DD6BE0">
            <w:pPr>
              <w:rPr>
                <w:rStyle w:val="Hyperlink"/>
                <w:b/>
                <w:bCs/>
                <w:color w:val="94B6D2" w:themeColor="accent1"/>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28"/>
              </w:rPr>
              <w:br/>
            </w:r>
          </w:p>
          <w:p w14:paraId="1CFDEE57" w14:textId="77777777" w:rsidR="00DD6BE0" w:rsidRPr="00D02BAA" w:rsidRDefault="00DD6BE0" w:rsidP="00D02BAA">
            <w:pPr>
              <w:pStyle w:val="Heading3"/>
              <w:rPr>
                <w:sz w:val="32"/>
                <w:szCs w:val="28"/>
              </w:rPr>
            </w:pP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r>
              <w:rPr>
                <w:sz w:val="32"/>
                <w:szCs w:val="28"/>
              </w:rPr>
              <w:br/>
            </w:r>
            <w:sdt>
              <w:sdtPr>
                <w:rPr>
                  <w:sz w:val="32"/>
                  <w:szCs w:val="28"/>
                </w:rPr>
                <w:id w:val="519907573"/>
                <w:placeholder>
                  <w:docPart w:val="FB8C1F24D0C84F799687817BE03B960B"/>
                </w:placeholder>
                <w:temporary/>
                <w:showingPlcHdr/>
                <w15:appearance w15:val="hidden"/>
              </w:sdtPr>
              <w:sdtEndPr/>
              <w:sdtContent>
                <w:r w:rsidRPr="0024482C">
                  <w:rPr>
                    <w:sz w:val="32"/>
                    <w:szCs w:val="28"/>
                  </w:rPr>
                  <w:t>Hobbies</w:t>
                </w:r>
              </w:sdtContent>
            </w:sdt>
          </w:p>
          <w:p w14:paraId="54AD51BA" w14:textId="77777777" w:rsidR="00DD6BE0" w:rsidRDefault="00DD6BE0"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Reading </w:t>
            </w:r>
          </w:p>
          <w:p w14:paraId="6E72DBEC" w14:textId="77777777" w:rsidR="00E54CB8" w:rsidRPr="00BF0002"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252969" w14:textId="55125E3E" w:rsidR="00DD6BE0"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DD6BE0"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inging</w:t>
            </w:r>
          </w:p>
          <w:p w14:paraId="1253A62D" w14:textId="77777777" w:rsidR="00E54CB8" w:rsidRPr="00BF0002"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B256A4" w14:textId="3E851918" w:rsidR="00DD6BE0"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DD6BE0" w:rsidRPr="00BF0002">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ancing</w:t>
            </w:r>
          </w:p>
          <w:p w14:paraId="720C49D2" w14:textId="77777777" w:rsidR="00E54CB8"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C7CF78" w14:textId="7FAEB4F4" w:rsidR="00E54CB8" w:rsidRDefault="00E54CB8" w:rsidP="00E54CB8">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Coding</w:t>
            </w:r>
          </w:p>
          <w:p w14:paraId="604BC4BF" w14:textId="77777777" w:rsidR="00E54CB8"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0FE3C6" w14:textId="13208D1B" w:rsidR="00E54CB8" w:rsidRDefault="00E54CB8" w:rsidP="00D02BAA">
            <w:pP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94B6D2" w:themeColor="accent1"/>
                <w:sz w:val="2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8B2C5F2" w14:textId="77777777" w:rsidR="00DD6BE0" w:rsidRPr="00D02BAA" w:rsidRDefault="00DD6BE0" w:rsidP="00D02BAA"/>
          <w:p w14:paraId="6D608BC2" w14:textId="77777777" w:rsidR="00DD6BE0" w:rsidRPr="00D02BAA" w:rsidRDefault="00DD6BE0" w:rsidP="00D02BAA"/>
          <w:p w14:paraId="2BDE902F" w14:textId="77777777" w:rsidR="00DD6BE0" w:rsidRPr="00D02BAA" w:rsidRDefault="00DD6BE0" w:rsidP="00D02BAA"/>
          <w:p w14:paraId="144E148C" w14:textId="77777777" w:rsidR="00DD6BE0" w:rsidRPr="00D02BAA" w:rsidRDefault="00DD6BE0" w:rsidP="00D02BAA"/>
          <w:p w14:paraId="1276FE8D" w14:textId="77777777" w:rsidR="00DD6BE0" w:rsidRPr="00D02BAA" w:rsidRDefault="00DD6BE0" w:rsidP="00D02BAA"/>
          <w:p w14:paraId="7A1029D5" w14:textId="77777777" w:rsidR="00DD6BE0" w:rsidRPr="00D02BAA" w:rsidRDefault="00DD6BE0" w:rsidP="00D02BAA"/>
          <w:p w14:paraId="5921BC93" w14:textId="77777777" w:rsidR="00DD6BE0" w:rsidRPr="00D02BAA" w:rsidRDefault="00DD6BE0" w:rsidP="00D02BAA"/>
          <w:p w14:paraId="7E4C3854" w14:textId="77777777" w:rsidR="00DD6BE0" w:rsidRPr="00D02BAA" w:rsidRDefault="00DD6BE0" w:rsidP="00D02BAA"/>
          <w:p w14:paraId="4D19E20E" w14:textId="77777777" w:rsidR="00DD6BE0" w:rsidRPr="00D02BAA" w:rsidRDefault="00DD6BE0" w:rsidP="00D02BAA"/>
          <w:p w14:paraId="75021085" w14:textId="77777777" w:rsidR="00DD6BE0" w:rsidRPr="00D02BAA" w:rsidRDefault="00DD6BE0" w:rsidP="00D02BAA"/>
          <w:p w14:paraId="6B40AB8F" w14:textId="77777777" w:rsidR="00DD6BE0" w:rsidRPr="00D02BAA" w:rsidRDefault="00DD6BE0" w:rsidP="00D02BAA"/>
          <w:p w14:paraId="2B0286DC" w14:textId="77777777" w:rsidR="00DD6BE0" w:rsidRPr="00D02BAA" w:rsidRDefault="00DD6BE0" w:rsidP="00D02BAA"/>
          <w:p w14:paraId="1AFC6DC8" w14:textId="77777777" w:rsidR="00DD6BE0" w:rsidRPr="00D02BAA" w:rsidRDefault="00DD6BE0" w:rsidP="00D02BAA"/>
          <w:p w14:paraId="610C4C8C" w14:textId="77777777" w:rsidR="00DD6BE0" w:rsidRPr="00D02BAA" w:rsidRDefault="00DD6BE0" w:rsidP="00D02BAA"/>
          <w:p w14:paraId="2FE18E39" w14:textId="77777777" w:rsidR="00DD6BE0" w:rsidRPr="00D02BAA" w:rsidRDefault="00DD6BE0" w:rsidP="00D02BAA"/>
          <w:p w14:paraId="7B19E1BE" w14:textId="77777777" w:rsidR="00DD6BE0" w:rsidRPr="00D02BAA" w:rsidRDefault="00DD6BE0" w:rsidP="00D02BAA"/>
          <w:p w14:paraId="2AF62957" w14:textId="77777777" w:rsidR="00DD6BE0" w:rsidRPr="00D02BAA" w:rsidRDefault="00DD6BE0" w:rsidP="00D02BAA"/>
          <w:p w14:paraId="409CB710" w14:textId="77777777" w:rsidR="00DD6BE0" w:rsidRPr="00D02BAA" w:rsidRDefault="00DD6BE0" w:rsidP="00D02BAA"/>
          <w:p w14:paraId="5727AD17" w14:textId="77777777" w:rsidR="00DD6BE0" w:rsidRPr="00D02BAA" w:rsidRDefault="00DD6BE0" w:rsidP="00D02BAA"/>
          <w:p w14:paraId="282821C0" w14:textId="77777777" w:rsidR="00DD6BE0" w:rsidRPr="00D02BAA" w:rsidRDefault="00DD6BE0" w:rsidP="00D02BAA"/>
          <w:p w14:paraId="26A386C9" w14:textId="77777777" w:rsidR="00DD6BE0" w:rsidRPr="00D02BAA" w:rsidRDefault="00DD6BE0" w:rsidP="00D02BAA"/>
          <w:p w14:paraId="6A76A429" w14:textId="77777777" w:rsidR="00DD6BE0" w:rsidRPr="00D02BAA" w:rsidRDefault="00DD6BE0" w:rsidP="00D02BAA"/>
          <w:p w14:paraId="64849C3F" w14:textId="77777777" w:rsidR="00DD6BE0" w:rsidRPr="00D02BAA" w:rsidRDefault="00DD6BE0" w:rsidP="00D02BAA"/>
          <w:p w14:paraId="4E6B178B" w14:textId="77777777" w:rsidR="00DD6BE0" w:rsidRPr="00D02BAA" w:rsidRDefault="00DD6BE0" w:rsidP="00D02BAA"/>
          <w:p w14:paraId="7D731698" w14:textId="77777777" w:rsidR="00DD6BE0" w:rsidRPr="00D02BAA" w:rsidRDefault="00DD6BE0" w:rsidP="00D02BAA"/>
          <w:p w14:paraId="4336C306" w14:textId="77777777" w:rsidR="00DD6BE0" w:rsidRPr="00D02BAA" w:rsidRDefault="00DD6BE0" w:rsidP="00D02BAA"/>
          <w:p w14:paraId="26E4961F" w14:textId="77777777" w:rsidR="00DD6BE0" w:rsidRPr="00D02BAA" w:rsidRDefault="00DD6BE0" w:rsidP="00D02BAA"/>
          <w:p w14:paraId="2A5FEE0B" w14:textId="77777777" w:rsidR="00DD6BE0" w:rsidRPr="00D02BAA" w:rsidRDefault="00DD6BE0" w:rsidP="00D02BAA">
            <w:pPr>
              <w:tabs>
                <w:tab w:val="left" w:pos="2530"/>
              </w:tabs>
            </w:pPr>
            <w:r>
              <w:tab/>
            </w:r>
          </w:p>
        </w:tc>
        <w:tc>
          <w:tcPr>
            <w:tcW w:w="480" w:type="dxa"/>
          </w:tcPr>
          <w:p w14:paraId="3D3BDA1D" w14:textId="77777777" w:rsidR="00DD6BE0" w:rsidRDefault="00DD6BE0" w:rsidP="00D02BAA">
            <w:pPr>
              <w:tabs>
                <w:tab w:val="left" w:pos="990"/>
              </w:tabs>
            </w:pPr>
          </w:p>
        </w:tc>
        <w:tc>
          <w:tcPr>
            <w:tcW w:w="6470" w:type="dxa"/>
          </w:tcPr>
          <w:sdt>
            <w:sdtPr>
              <w:id w:val="-1976369794"/>
              <w:placeholder>
                <w:docPart w:val="BB673E1B01144216A1D91FDDD2D33341"/>
              </w:placeholder>
              <w:temporary/>
              <w:showingPlcHdr/>
              <w15:appearance w15:val="hidden"/>
            </w:sdtPr>
            <w:sdtEndPr/>
            <w:sdtContent>
              <w:p w14:paraId="3C2B5444" w14:textId="77777777" w:rsidR="00DD6BE0" w:rsidRDefault="00DD6BE0" w:rsidP="00D02BAA">
                <w:pPr>
                  <w:pStyle w:val="Heading2"/>
                </w:pPr>
                <w:r w:rsidRPr="00036450">
                  <w:t>EDUCATION</w:t>
                </w:r>
              </w:p>
            </w:sdtContent>
          </w:sdt>
          <w:p w14:paraId="69CB5E11" w14:textId="07D22E34" w:rsidR="001A0228" w:rsidRDefault="001A0228" w:rsidP="001A0228">
            <w:pPr>
              <w:pStyle w:val="ListParagraph"/>
              <w:numPr>
                <w:ilvl w:val="0"/>
                <w:numId w:val="8"/>
              </w:numPr>
              <w:rPr>
                <w:b/>
                <w:bCs/>
                <w:i/>
                <w:iCs/>
              </w:rPr>
            </w:pPr>
            <w:r w:rsidRPr="001A0228">
              <w:rPr>
                <w:b/>
                <w:bCs/>
                <w:i/>
                <w:iCs/>
              </w:rPr>
              <w:t>BSc in Software Engineering</w:t>
            </w:r>
            <w:r w:rsidRPr="001A0228">
              <w:rPr>
                <w:b/>
                <w:bCs/>
                <w:i/>
                <w:iCs/>
              </w:rPr>
              <w:br/>
            </w:r>
            <w:proofErr w:type="gramStart"/>
            <w:r w:rsidRPr="001A0228">
              <w:rPr>
                <w:b/>
                <w:bCs/>
                <w:i/>
                <w:iCs/>
              </w:rPr>
              <w:t>MIVA  University</w:t>
            </w:r>
            <w:proofErr w:type="gramEnd"/>
            <w:r w:rsidRPr="001A0228">
              <w:rPr>
                <w:b/>
                <w:bCs/>
                <w:i/>
                <w:iCs/>
              </w:rPr>
              <w:t> | </w:t>
            </w:r>
            <w:r w:rsidRPr="001A0228">
              <w:rPr>
                <w:i/>
                <w:iCs/>
              </w:rPr>
              <w:t>In Progress (Expected Graduation: 2027)</w:t>
            </w:r>
          </w:p>
          <w:p w14:paraId="5C19B857" w14:textId="77777777" w:rsidR="001A0228" w:rsidRPr="001A0228" w:rsidRDefault="001A0228" w:rsidP="001A0228">
            <w:pPr>
              <w:pStyle w:val="ListParagraph"/>
              <w:rPr>
                <w:b/>
                <w:bCs/>
                <w:i/>
                <w:iCs/>
              </w:rPr>
            </w:pPr>
          </w:p>
          <w:p w14:paraId="39E4AE7C" w14:textId="77777777" w:rsidR="001A0228" w:rsidRDefault="001A0228" w:rsidP="001A0228">
            <w:pPr>
              <w:pStyle w:val="ListParagraph"/>
              <w:numPr>
                <w:ilvl w:val="0"/>
                <w:numId w:val="8"/>
              </w:numPr>
              <w:rPr>
                <w:b/>
                <w:bCs/>
                <w:i/>
                <w:iCs/>
              </w:rPr>
            </w:pPr>
            <w:r w:rsidRPr="001A0228">
              <w:rPr>
                <w:b/>
                <w:bCs/>
                <w:i/>
                <w:iCs/>
              </w:rPr>
              <w:t>Full Stack Development Certificate</w:t>
            </w:r>
            <w:r w:rsidRPr="001A0228">
              <w:rPr>
                <w:b/>
                <w:bCs/>
                <w:i/>
                <w:iCs/>
              </w:rPr>
              <w:br/>
              <w:t>Cophild | Completed September 2024</w:t>
            </w:r>
          </w:p>
          <w:p w14:paraId="0B909093" w14:textId="77777777" w:rsidR="001A0228" w:rsidRPr="001A0228" w:rsidRDefault="001A0228" w:rsidP="001A0228">
            <w:pPr>
              <w:pStyle w:val="ListParagraph"/>
              <w:rPr>
                <w:b/>
                <w:bCs/>
                <w:i/>
                <w:iCs/>
              </w:rPr>
            </w:pPr>
          </w:p>
          <w:p w14:paraId="1506A2A4" w14:textId="77777777" w:rsidR="001A0228" w:rsidRPr="001A0228" w:rsidRDefault="001A0228" w:rsidP="001A0228">
            <w:pPr>
              <w:pStyle w:val="ListParagraph"/>
              <w:numPr>
                <w:ilvl w:val="0"/>
                <w:numId w:val="8"/>
              </w:numPr>
              <w:rPr>
                <w:b/>
                <w:bCs/>
                <w:i/>
                <w:iCs/>
              </w:rPr>
            </w:pPr>
            <w:r w:rsidRPr="001A0228">
              <w:rPr>
                <w:b/>
                <w:bCs/>
                <w:i/>
                <w:iCs/>
              </w:rPr>
              <w:t>Relevant Courses: </w:t>
            </w:r>
            <w:r w:rsidRPr="001A0228">
              <w:rPr>
                <w:i/>
                <w:iCs/>
              </w:rPr>
              <w:t>Django, ReactJS, Python, SQLite, Advanced JavaScrip</w:t>
            </w:r>
            <w:r w:rsidRPr="001A0228">
              <w:rPr>
                <w:b/>
                <w:bCs/>
                <w:i/>
                <w:iCs/>
              </w:rPr>
              <w:t>t</w:t>
            </w:r>
          </w:p>
          <w:sdt>
            <w:sdtPr>
              <w:id w:val="1019975542"/>
              <w:placeholder>
                <w:docPart w:val="E0DCE7B496194C33A638B6BD837F421B"/>
              </w:placeholder>
              <w:temporary/>
              <w:showingPlcHdr/>
              <w15:appearance w15:val="hidden"/>
            </w:sdtPr>
            <w:sdtEndPr/>
            <w:sdtContent>
              <w:p w14:paraId="5F79D5E1" w14:textId="77777777" w:rsidR="00DD6BE0" w:rsidRDefault="00DD6BE0" w:rsidP="00D02BAA">
                <w:pPr>
                  <w:pStyle w:val="Heading2"/>
                </w:pPr>
                <w:r w:rsidRPr="00036450">
                  <w:rPr>
                    <w:rStyle w:val="Heading2Char"/>
                    <w:b/>
                    <w:bCs/>
                    <w:caps/>
                  </w:rPr>
                  <w:t>SKILLS</w:t>
                </w:r>
              </w:p>
            </w:sdtContent>
          </w:sdt>
          <w:p w14:paraId="790F0126" w14:textId="77777777" w:rsidR="00830EEC" w:rsidRDefault="00830EEC" w:rsidP="00830EEC">
            <w:pPr>
              <w:pStyle w:val="ListParagraph"/>
              <w:numPr>
                <w:ilvl w:val="0"/>
                <w:numId w:val="5"/>
              </w:numPr>
              <w:rPr>
                <w:b/>
                <w:bCs/>
                <w:color w:val="0D0D0D" w:themeColor="text1" w:themeTint="F2"/>
              </w:rPr>
            </w:pPr>
            <w:r w:rsidRPr="00830EEC">
              <w:rPr>
                <w:b/>
                <w:bCs/>
                <w:color w:val="0D0D0D" w:themeColor="text1" w:themeTint="F2"/>
              </w:rPr>
              <w:t>Front-End Development: </w:t>
            </w:r>
            <w:r w:rsidRPr="00830EEC">
              <w:rPr>
                <w:color w:val="0D0D0D" w:themeColor="text1" w:themeTint="F2"/>
              </w:rPr>
              <w:t>HTML, CSS, JavaScript, Bootstrap</w:t>
            </w:r>
          </w:p>
          <w:p w14:paraId="6D0B0540" w14:textId="77777777" w:rsidR="00830EEC" w:rsidRPr="00830EEC" w:rsidRDefault="00830EEC" w:rsidP="00830EEC">
            <w:pPr>
              <w:pStyle w:val="ListParagraph"/>
              <w:rPr>
                <w:b/>
                <w:bCs/>
                <w:color w:val="0D0D0D" w:themeColor="text1" w:themeTint="F2"/>
              </w:rPr>
            </w:pPr>
          </w:p>
          <w:p w14:paraId="4FAC1719" w14:textId="77777777" w:rsidR="00830EEC" w:rsidRDefault="00830EEC" w:rsidP="00830EEC">
            <w:pPr>
              <w:pStyle w:val="ListParagraph"/>
              <w:numPr>
                <w:ilvl w:val="0"/>
                <w:numId w:val="5"/>
              </w:numPr>
              <w:rPr>
                <w:b/>
                <w:bCs/>
                <w:color w:val="0D0D0D" w:themeColor="text1" w:themeTint="F2"/>
              </w:rPr>
            </w:pPr>
            <w:r w:rsidRPr="00830EEC">
              <w:rPr>
                <w:b/>
                <w:bCs/>
                <w:color w:val="0D0D0D" w:themeColor="text1" w:themeTint="F2"/>
              </w:rPr>
              <w:t>Back-End Development: </w:t>
            </w:r>
            <w:r w:rsidRPr="00830EEC">
              <w:rPr>
                <w:color w:val="0D0D0D" w:themeColor="text1" w:themeTint="F2"/>
              </w:rPr>
              <w:t>Django, ReactJS, Python</w:t>
            </w:r>
          </w:p>
          <w:p w14:paraId="47A2010F" w14:textId="77777777" w:rsidR="00830EEC" w:rsidRPr="00830EEC" w:rsidRDefault="00830EEC" w:rsidP="00830EEC">
            <w:pPr>
              <w:pStyle w:val="ListParagraph"/>
              <w:rPr>
                <w:b/>
                <w:bCs/>
                <w:color w:val="0D0D0D" w:themeColor="text1" w:themeTint="F2"/>
              </w:rPr>
            </w:pPr>
          </w:p>
          <w:p w14:paraId="17FF0382" w14:textId="77777777" w:rsidR="00830EEC" w:rsidRPr="00830EEC" w:rsidRDefault="00830EEC" w:rsidP="00830EEC">
            <w:pPr>
              <w:pStyle w:val="ListParagraph"/>
              <w:numPr>
                <w:ilvl w:val="0"/>
                <w:numId w:val="5"/>
              </w:numPr>
              <w:rPr>
                <w:color w:val="0D0D0D" w:themeColor="text1" w:themeTint="F2"/>
              </w:rPr>
            </w:pPr>
            <w:r w:rsidRPr="00830EEC">
              <w:rPr>
                <w:b/>
                <w:bCs/>
                <w:color w:val="0D0D0D" w:themeColor="text1" w:themeTint="F2"/>
              </w:rPr>
              <w:t>Database Management: </w:t>
            </w:r>
            <w:r w:rsidRPr="00830EEC">
              <w:rPr>
                <w:color w:val="0D0D0D" w:themeColor="text1" w:themeTint="F2"/>
              </w:rPr>
              <w:t>SQLite</w:t>
            </w:r>
          </w:p>
          <w:p w14:paraId="47E8C7A5" w14:textId="77777777" w:rsidR="00830EEC" w:rsidRPr="00830EEC" w:rsidRDefault="00830EEC" w:rsidP="00830EEC">
            <w:pPr>
              <w:pStyle w:val="ListParagraph"/>
              <w:rPr>
                <w:b/>
                <w:bCs/>
                <w:color w:val="0D0D0D" w:themeColor="text1" w:themeTint="F2"/>
              </w:rPr>
            </w:pPr>
          </w:p>
          <w:p w14:paraId="2D365B82" w14:textId="77777777" w:rsidR="00830EEC" w:rsidRPr="00830EEC" w:rsidRDefault="00830EEC" w:rsidP="00830EEC">
            <w:pPr>
              <w:pStyle w:val="ListParagraph"/>
              <w:numPr>
                <w:ilvl w:val="0"/>
                <w:numId w:val="5"/>
              </w:numPr>
              <w:rPr>
                <w:color w:val="0D0D0D" w:themeColor="text1" w:themeTint="F2"/>
              </w:rPr>
            </w:pPr>
            <w:r w:rsidRPr="00830EEC">
              <w:rPr>
                <w:b/>
                <w:bCs/>
                <w:color w:val="0D0D0D" w:themeColor="text1" w:themeTint="F2"/>
              </w:rPr>
              <w:t>Tools &amp; Platforms: </w:t>
            </w:r>
            <w:r w:rsidRPr="00830EEC">
              <w:rPr>
                <w:color w:val="0D0D0D" w:themeColor="text1" w:themeTint="F2"/>
              </w:rPr>
              <w:t>Git, GitHub, VS Code, Capcut</w:t>
            </w:r>
          </w:p>
          <w:p w14:paraId="57213B81" w14:textId="77777777" w:rsidR="00830EEC" w:rsidRPr="00830EEC" w:rsidRDefault="00830EEC" w:rsidP="00830EEC">
            <w:pPr>
              <w:pStyle w:val="ListParagraph"/>
              <w:rPr>
                <w:b/>
                <w:bCs/>
                <w:color w:val="0D0D0D" w:themeColor="text1" w:themeTint="F2"/>
              </w:rPr>
            </w:pPr>
          </w:p>
          <w:p w14:paraId="1961566E" w14:textId="77777777" w:rsidR="00830EEC" w:rsidRPr="00830EEC" w:rsidRDefault="00830EEC" w:rsidP="00830EEC">
            <w:pPr>
              <w:pStyle w:val="ListParagraph"/>
              <w:numPr>
                <w:ilvl w:val="0"/>
                <w:numId w:val="5"/>
              </w:numPr>
              <w:rPr>
                <w:color w:val="0D0D0D" w:themeColor="text1" w:themeTint="F2"/>
              </w:rPr>
            </w:pPr>
            <w:r w:rsidRPr="00830EEC">
              <w:rPr>
                <w:b/>
                <w:bCs/>
                <w:color w:val="0D0D0D" w:themeColor="text1" w:themeTint="F2"/>
              </w:rPr>
              <w:t>Other Skills</w:t>
            </w:r>
            <w:r w:rsidRPr="00830EEC">
              <w:rPr>
                <w:color w:val="0D0D0D" w:themeColor="text1" w:themeTint="F2"/>
              </w:rPr>
              <w:t>: API Integration, Responsive Design, Website Optimization</w:t>
            </w:r>
          </w:p>
          <w:p w14:paraId="206E452F" w14:textId="77777777" w:rsidR="00DD6BE0" w:rsidRDefault="00DD6BE0" w:rsidP="00D02BAA">
            <w:pPr>
              <w:pStyle w:val="Heading2"/>
            </w:pPr>
            <w:r>
              <w:rPr>
                <w:color w:val="0D0D0D" w:themeColor="text1" w:themeTint="F2"/>
              </w:rPr>
              <w:br/>
            </w:r>
            <w:r>
              <w:t xml:space="preserve">Project </w:t>
            </w:r>
          </w:p>
          <w:p w14:paraId="6D58F600" w14:textId="77777777" w:rsidR="001A0228" w:rsidRPr="001A0228" w:rsidRDefault="001A0228" w:rsidP="001A0228">
            <w:pPr>
              <w:pStyle w:val="ListParagraph"/>
              <w:numPr>
                <w:ilvl w:val="0"/>
                <w:numId w:val="5"/>
              </w:numPr>
              <w:rPr>
                <w:b/>
                <w:bCs/>
                <w:color w:val="0D0D0D" w:themeColor="text1" w:themeTint="F2"/>
              </w:rPr>
            </w:pPr>
            <w:r w:rsidRPr="001A0228">
              <w:rPr>
                <w:b/>
                <w:bCs/>
                <w:color w:val="0D0D0D" w:themeColor="text1" w:themeTint="F2"/>
              </w:rPr>
              <w:t>Reality Freelancer Website</w:t>
            </w:r>
          </w:p>
          <w:p w14:paraId="08E2409C" w14:textId="10D6BF22" w:rsidR="001A0228" w:rsidRPr="001A0228" w:rsidRDefault="001A0228" w:rsidP="001A0228">
            <w:pPr>
              <w:pStyle w:val="ListParagraph"/>
              <w:rPr>
                <w:color w:val="0D0D0D" w:themeColor="text1" w:themeTint="F2"/>
              </w:rPr>
            </w:pPr>
            <w:r w:rsidRPr="001A0228">
              <w:rPr>
                <w:color w:val="0D0D0D" w:themeColor="text1" w:themeTint="F2"/>
              </w:rPr>
              <w:t>Developed a comprehensive landing page with job cards, JavaScript animations, testimonials, and light/dark mode</w:t>
            </w:r>
            <w:r>
              <w:rPr>
                <w:color w:val="0D0D0D" w:themeColor="text1" w:themeTint="F2"/>
              </w:rPr>
              <w:t xml:space="preserve"> </w:t>
            </w:r>
            <w:r w:rsidRPr="001A0228">
              <w:rPr>
                <w:color w:val="0D0D0D" w:themeColor="text1" w:themeTint="F2"/>
              </w:rPr>
              <w:t>toggle.</w:t>
            </w:r>
          </w:p>
          <w:p w14:paraId="6AD555A5" w14:textId="77777777" w:rsidR="001A0228" w:rsidRPr="001A0228" w:rsidRDefault="001A0228" w:rsidP="001A0228">
            <w:pPr>
              <w:pStyle w:val="ListParagraph"/>
              <w:rPr>
                <w:color w:val="0D0D0D" w:themeColor="text1" w:themeTint="F2"/>
              </w:rPr>
            </w:pPr>
            <w:r w:rsidRPr="001A0228">
              <w:rPr>
                <w:color w:val="0D0D0D" w:themeColor="text1" w:themeTint="F2"/>
              </w:rPr>
              <w:t>Designed mobile-first, responsive navigation bars with login/signup functionalities.</w:t>
            </w:r>
          </w:p>
          <w:p w14:paraId="154384E5" w14:textId="77777777" w:rsidR="001A0228" w:rsidRDefault="001A0228" w:rsidP="001A0228">
            <w:pPr>
              <w:pStyle w:val="ListParagraph"/>
              <w:rPr>
                <w:color w:val="0D0D0D" w:themeColor="text1" w:themeTint="F2"/>
              </w:rPr>
            </w:pPr>
            <w:r w:rsidRPr="001A0228">
              <w:rPr>
                <w:color w:val="0D0D0D" w:themeColor="text1" w:themeTint="F2"/>
              </w:rPr>
              <w:t>Implemented hover effects and ensured responsiveness across mobile, tablet, and desktop devices.</w:t>
            </w:r>
          </w:p>
          <w:p w14:paraId="742AB724" w14:textId="77777777" w:rsidR="001A0228" w:rsidRPr="001A0228" w:rsidRDefault="001A0228" w:rsidP="001A0228">
            <w:pPr>
              <w:pStyle w:val="ListParagraph"/>
              <w:rPr>
                <w:color w:val="0D0D0D" w:themeColor="text1" w:themeTint="F2"/>
              </w:rPr>
            </w:pPr>
          </w:p>
          <w:p w14:paraId="5A4DF2AC" w14:textId="2AEBD0B2" w:rsidR="001A0228" w:rsidRDefault="001A0228" w:rsidP="001A0228">
            <w:pPr>
              <w:pStyle w:val="ListParagraph"/>
              <w:numPr>
                <w:ilvl w:val="0"/>
                <w:numId w:val="5"/>
              </w:numPr>
              <w:rPr>
                <w:color w:val="0D0D0D" w:themeColor="text1" w:themeTint="F2"/>
              </w:rPr>
            </w:pPr>
            <w:r w:rsidRPr="001A0228">
              <w:rPr>
                <w:b/>
                <w:bCs/>
                <w:color w:val="0D0D0D" w:themeColor="text1" w:themeTint="F2"/>
              </w:rPr>
              <w:t>GitHub Repository:</w:t>
            </w:r>
            <w:r w:rsidRPr="001A0228">
              <w:rPr>
                <w:color w:val="0D0D0D" w:themeColor="text1" w:themeTint="F2"/>
              </w:rPr>
              <w:t> [</w:t>
            </w:r>
            <w:r w:rsidR="00830EEC" w:rsidRPr="00830EEC">
              <w:rPr>
                <w:color w:val="0D0D0D" w:themeColor="text1" w:themeTint="F2"/>
              </w:rPr>
              <w:t>https://github.com/Damixl213</w:t>
            </w:r>
            <w:r w:rsidRPr="001A0228">
              <w:rPr>
                <w:color w:val="0D0D0D" w:themeColor="text1" w:themeTint="F2"/>
              </w:rPr>
              <w:t>]</w:t>
            </w:r>
          </w:p>
          <w:p w14:paraId="4156CA29" w14:textId="77777777" w:rsidR="001A0228" w:rsidRDefault="001A0228" w:rsidP="001A0228">
            <w:pPr>
              <w:pStyle w:val="ListParagraph"/>
              <w:rPr>
                <w:b/>
                <w:bCs/>
                <w:color w:val="0D0D0D" w:themeColor="text1" w:themeTint="F2"/>
              </w:rPr>
            </w:pPr>
          </w:p>
          <w:p w14:paraId="57B3CD5B" w14:textId="77777777" w:rsidR="001A0228" w:rsidRPr="001A0228" w:rsidRDefault="001A0228" w:rsidP="001A0228">
            <w:pPr>
              <w:pStyle w:val="ListParagraph"/>
              <w:rPr>
                <w:color w:val="0D0D0D" w:themeColor="text1" w:themeTint="F2"/>
              </w:rPr>
            </w:pPr>
          </w:p>
          <w:p w14:paraId="7B639423" w14:textId="77777777" w:rsidR="001A0228" w:rsidRPr="001A0228" w:rsidRDefault="001A0228" w:rsidP="001A0228">
            <w:pPr>
              <w:pStyle w:val="ListParagraph"/>
              <w:numPr>
                <w:ilvl w:val="0"/>
                <w:numId w:val="5"/>
              </w:numPr>
              <w:rPr>
                <w:b/>
                <w:bCs/>
                <w:color w:val="0D0D0D" w:themeColor="text1" w:themeTint="F2"/>
              </w:rPr>
            </w:pPr>
            <w:r w:rsidRPr="001A0228">
              <w:rPr>
                <w:b/>
                <w:bCs/>
                <w:color w:val="0D0D0D" w:themeColor="text1" w:themeTint="F2"/>
              </w:rPr>
              <w:t>100DaysMivaChallenge</w:t>
            </w:r>
          </w:p>
          <w:p w14:paraId="3636F2E2" w14:textId="77777777" w:rsidR="001A0228" w:rsidRPr="001A0228" w:rsidRDefault="001A0228" w:rsidP="001A0228">
            <w:pPr>
              <w:pStyle w:val="ListParagraph"/>
              <w:rPr>
                <w:color w:val="0D0D0D" w:themeColor="text1" w:themeTint="F2"/>
              </w:rPr>
            </w:pPr>
            <w:r w:rsidRPr="001A0228">
              <w:rPr>
                <w:color w:val="0D0D0D" w:themeColor="text1" w:themeTint="F2"/>
              </w:rPr>
              <w:t>Completed a 100-day coding challenge focused on JavaScript, ReactJS, and Python, resulting in the development of 10+ small projects.</w:t>
            </w:r>
          </w:p>
          <w:p w14:paraId="75109ECA" w14:textId="77777777" w:rsidR="001A0228" w:rsidRPr="001A0228" w:rsidRDefault="001A0228" w:rsidP="001A0228">
            <w:pPr>
              <w:pStyle w:val="ListParagraph"/>
              <w:rPr>
                <w:color w:val="0D0D0D" w:themeColor="text1" w:themeTint="F2"/>
              </w:rPr>
            </w:pPr>
            <w:r w:rsidRPr="001A0228">
              <w:rPr>
                <w:color w:val="0D0D0D" w:themeColor="text1" w:themeTint="F2"/>
              </w:rPr>
              <w:t>Documented coding challenges and projects on GitHub, showcasing problem-solving skills and technical growth.</w:t>
            </w:r>
          </w:p>
          <w:p w14:paraId="5A05D9B7" w14:textId="66136041" w:rsidR="00DD6BE0" w:rsidRPr="001A0228" w:rsidRDefault="00DD6BE0" w:rsidP="00D02BAA">
            <w:pPr>
              <w:pStyle w:val="Heading2"/>
              <w:rPr>
                <w:color w:val="0D0D0D" w:themeColor="text1" w:themeTint="F2"/>
              </w:rPr>
            </w:pPr>
            <w:r>
              <w:rPr>
                <w:color w:val="0D0D0D" w:themeColor="text1" w:themeTint="F2"/>
              </w:rPr>
              <w:br/>
            </w:r>
            <w:r w:rsidR="001A0228" w:rsidRPr="001A0228">
              <w:rPr>
                <w:color w:val="0D0D0D" w:themeColor="text1" w:themeTint="F2"/>
              </w:rPr>
              <w:t>Professional Experience</w:t>
            </w:r>
          </w:p>
          <w:p w14:paraId="5CAE1908" w14:textId="4991AFD8" w:rsidR="00DD6BE0" w:rsidRDefault="00DD6BE0" w:rsidP="00D02BAA">
            <w:pPr>
              <w:pStyle w:val="ListParagraph"/>
              <w:numPr>
                <w:ilvl w:val="0"/>
                <w:numId w:val="12"/>
              </w:numPr>
              <w:rPr>
                <w:color w:val="0D0D0D" w:themeColor="text1" w:themeTint="F2"/>
              </w:rPr>
            </w:pPr>
            <w:r w:rsidRPr="00033FB4">
              <w:rPr>
                <w:b/>
                <w:bCs/>
                <w:color w:val="0D0D0D" w:themeColor="text1" w:themeTint="F2"/>
              </w:rPr>
              <w:t>Photography &amp; Video Editing:</w:t>
            </w:r>
            <w:r w:rsidRPr="00033FB4">
              <w:rPr>
                <w:color w:val="0D0D0D" w:themeColor="text1" w:themeTint="F2"/>
              </w:rPr>
              <w:t xml:space="preserve"> Over 1 year of experience using Cap</w:t>
            </w:r>
            <w:r>
              <w:rPr>
                <w:color w:val="0D0D0D" w:themeColor="text1" w:themeTint="F2"/>
              </w:rPr>
              <w:t>c</w:t>
            </w:r>
            <w:r w:rsidRPr="00033FB4">
              <w:rPr>
                <w:color w:val="0D0D0D" w:themeColor="text1" w:themeTint="F2"/>
              </w:rPr>
              <w:t>ut for video production and photo editing</w:t>
            </w:r>
            <w:r w:rsidR="001A0228">
              <w:rPr>
                <w:color w:val="0D0D0D" w:themeColor="text1" w:themeTint="F2"/>
              </w:rPr>
              <w:br/>
            </w:r>
          </w:p>
          <w:p w14:paraId="20CBBD28" w14:textId="77777777" w:rsidR="001A0228" w:rsidRPr="001A0228" w:rsidRDefault="001A0228" w:rsidP="001A0228">
            <w:pPr>
              <w:pStyle w:val="ListParagraph"/>
              <w:numPr>
                <w:ilvl w:val="0"/>
                <w:numId w:val="12"/>
              </w:numPr>
              <w:rPr>
                <w:b/>
                <w:bCs/>
                <w:color w:val="0D0D0D" w:themeColor="text1" w:themeTint="F2"/>
              </w:rPr>
            </w:pPr>
            <w:r w:rsidRPr="001A0228">
              <w:rPr>
                <w:b/>
                <w:bCs/>
                <w:color w:val="0D0D0D" w:themeColor="text1" w:themeTint="F2"/>
              </w:rPr>
              <w:t>Freelance Full Stack Developer</w:t>
            </w:r>
          </w:p>
          <w:p w14:paraId="43246EB7" w14:textId="77777777" w:rsidR="001A0228" w:rsidRPr="001A0228" w:rsidRDefault="001A0228" w:rsidP="001A0228">
            <w:pPr>
              <w:pStyle w:val="ListParagraph"/>
              <w:rPr>
                <w:color w:val="0D0D0D" w:themeColor="text1" w:themeTint="F2"/>
              </w:rPr>
            </w:pPr>
            <w:r w:rsidRPr="001A0228">
              <w:rPr>
                <w:b/>
                <w:bCs/>
                <w:color w:val="0D0D0D" w:themeColor="text1" w:themeTint="F2"/>
              </w:rPr>
              <w:t>Self-Employed</w:t>
            </w:r>
            <w:r w:rsidRPr="001A0228">
              <w:rPr>
                <w:color w:val="0D0D0D" w:themeColor="text1" w:themeTint="F2"/>
              </w:rPr>
              <w:t> | </w:t>
            </w:r>
            <w:r w:rsidRPr="001A0228">
              <w:rPr>
                <w:i/>
                <w:iCs/>
                <w:color w:val="0D0D0D" w:themeColor="text1" w:themeTint="F2"/>
              </w:rPr>
              <w:t>2022 – Present</w:t>
            </w:r>
          </w:p>
          <w:p w14:paraId="67B82B62" w14:textId="77777777" w:rsidR="001A0228" w:rsidRDefault="001A0228" w:rsidP="001A0228">
            <w:pPr>
              <w:pStyle w:val="ListParagraph"/>
              <w:rPr>
                <w:color w:val="0D0D0D" w:themeColor="text1" w:themeTint="F2"/>
              </w:rPr>
            </w:pPr>
            <w:r w:rsidRPr="001A0228">
              <w:rPr>
                <w:color w:val="0D0D0D" w:themeColor="text1" w:themeTint="F2"/>
              </w:rPr>
              <w:t>Developed and deployed responsive websites and web applications for clients, ensuring cross-browser compatibility and mobile-first design.</w:t>
            </w:r>
          </w:p>
          <w:p w14:paraId="392D6850" w14:textId="77777777" w:rsidR="001A0228" w:rsidRPr="001A0228" w:rsidRDefault="001A0228" w:rsidP="001A0228">
            <w:pPr>
              <w:pStyle w:val="ListParagraph"/>
              <w:rPr>
                <w:color w:val="0D0D0D" w:themeColor="text1" w:themeTint="F2"/>
              </w:rPr>
            </w:pPr>
          </w:p>
          <w:p w14:paraId="1F6544B1" w14:textId="77777777" w:rsidR="001A0228" w:rsidRDefault="001A0228" w:rsidP="001A0228">
            <w:pPr>
              <w:pStyle w:val="ListParagraph"/>
              <w:rPr>
                <w:color w:val="0D0D0D" w:themeColor="text1" w:themeTint="F2"/>
              </w:rPr>
            </w:pPr>
            <w:r w:rsidRPr="001A0228">
              <w:rPr>
                <w:color w:val="0D0D0D" w:themeColor="text1" w:themeTint="F2"/>
              </w:rPr>
              <w:t>Built a </w:t>
            </w:r>
            <w:r w:rsidRPr="001A0228">
              <w:rPr>
                <w:b/>
                <w:bCs/>
                <w:color w:val="0D0D0D" w:themeColor="text1" w:themeTint="F2"/>
              </w:rPr>
              <w:t>Reality Freelancer Website</w:t>
            </w:r>
            <w:r w:rsidRPr="001A0228">
              <w:rPr>
                <w:color w:val="0D0D0D" w:themeColor="text1" w:themeTint="F2"/>
              </w:rPr>
              <w:t> with features such as job cards, JavaScript animations, testimonials, and light/dark mode toggle.</w:t>
            </w:r>
          </w:p>
          <w:p w14:paraId="1A392DC9" w14:textId="77777777" w:rsidR="001A0228" w:rsidRPr="001A0228" w:rsidRDefault="001A0228" w:rsidP="001A0228">
            <w:pPr>
              <w:pStyle w:val="ListParagraph"/>
              <w:rPr>
                <w:color w:val="0D0D0D" w:themeColor="text1" w:themeTint="F2"/>
              </w:rPr>
            </w:pPr>
          </w:p>
          <w:p w14:paraId="0B08F7F8" w14:textId="77777777" w:rsidR="001A0228" w:rsidRPr="001A0228" w:rsidRDefault="001A0228" w:rsidP="001A0228">
            <w:pPr>
              <w:pStyle w:val="ListParagraph"/>
              <w:rPr>
                <w:color w:val="0D0D0D" w:themeColor="text1" w:themeTint="F2"/>
              </w:rPr>
            </w:pPr>
            <w:r w:rsidRPr="001A0228">
              <w:rPr>
                <w:color w:val="0D0D0D" w:themeColor="text1" w:themeTint="F2"/>
              </w:rPr>
              <w:t>Designed mobile-first navigation bars with login/signup functionalities and implemented hover effects for enhanced user experience.</w:t>
            </w:r>
          </w:p>
          <w:p w14:paraId="721DAB60" w14:textId="77777777" w:rsidR="001A0228" w:rsidRDefault="001A0228" w:rsidP="001A0228">
            <w:pPr>
              <w:pStyle w:val="ListParagraph"/>
              <w:rPr>
                <w:color w:val="0D0D0D" w:themeColor="text1" w:themeTint="F2"/>
              </w:rPr>
            </w:pPr>
            <w:r w:rsidRPr="001A0228">
              <w:rPr>
                <w:color w:val="0D0D0D" w:themeColor="text1" w:themeTint="F2"/>
              </w:rPr>
              <w:t>Collaborated with clients to gather requirements, provide technical solutions, and deliver projects on time.</w:t>
            </w:r>
          </w:p>
          <w:p w14:paraId="4590CC71" w14:textId="77777777" w:rsidR="001A0228" w:rsidRPr="001A0228" w:rsidRDefault="001A0228" w:rsidP="001A0228">
            <w:pPr>
              <w:pStyle w:val="ListParagraph"/>
              <w:rPr>
                <w:color w:val="0D0D0D" w:themeColor="text1" w:themeTint="F2"/>
              </w:rPr>
            </w:pPr>
          </w:p>
          <w:p w14:paraId="77446A3F" w14:textId="77777777" w:rsidR="001A0228" w:rsidRPr="001A0228" w:rsidRDefault="001A0228" w:rsidP="001A0228">
            <w:pPr>
              <w:pStyle w:val="ListParagraph"/>
              <w:numPr>
                <w:ilvl w:val="0"/>
                <w:numId w:val="12"/>
              </w:numPr>
              <w:rPr>
                <w:b/>
                <w:bCs/>
                <w:color w:val="0D0D0D" w:themeColor="text1" w:themeTint="F2"/>
              </w:rPr>
            </w:pPr>
            <w:r w:rsidRPr="001A0228">
              <w:rPr>
                <w:b/>
                <w:bCs/>
                <w:color w:val="0D0D0D" w:themeColor="text1" w:themeTint="F2"/>
              </w:rPr>
              <w:t>Content Creator (Video Editing &amp; Gaming Content)</w:t>
            </w:r>
          </w:p>
          <w:p w14:paraId="16ACF424" w14:textId="77777777" w:rsidR="001A0228" w:rsidRPr="001A0228" w:rsidRDefault="001A0228" w:rsidP="001A0228">
            <w:pPr>
              <w:pStyle w:val="ListParagraph"/>
              <w:rPr>
                <w:color w:val="0D0D0D" w:themeColor="text1" w:themeTint="F2"/>
              </w:rPr>
            </w:pPr>
            <w:r w:rsidRPr="001A0228">
              <w:rPr>
                <w:b/>
                <w:bCs/>
                <w:color w:val="0D0D0D" w:themeColor="text1" w:themeTint="F2"/>
              </w:rPr>
              <w:t>Self-Employed</w:t>
            </w:r>
            <w:r w:rsidRPr="001A0228">
              <w:rPr>
                <w:color w:val="0D0D0D" w:themeColor="text1" w:themeTint="F2"/>
              </w:rPr>
              <w:t> | </w:t>
            </w:r>
            <w:r w:rsidRPr="001A0228">
              <w:rPr>
                <w:i/>
                <w:iCs/>
                <w:color w:val="0D0D0D" w:themeColor="text1" w:themeTint="F2"/>
              </w:rPr>
              <w:t>2021 – Present</w:t>
            </w:r>
          </w:p>
          <w:p w14:paraId="041EC94C" w14:textId="77777777" w:rsidR="001A0228" w:rsidRPr="001A0228" w:rsidRDefault="001A0228" w:rsidP="001A0228">
            <w:pPr>
              <w:pStyle w:val="ListParagraph"/>
              <w:rPr>
                <w:color w:val="0D0D0D" w:themeColor="text1" w:themeTint="F2"/>
              </w:rPr>
            </w:pPr>
            <w:r w:rsidRPr="001A0228">
              <w:rPr>
                <w:color w:val="0D0D0D" w:themeColor="text1" w:themeTint="F2"/>
              </w:rPr>
              <w:t>Produced engaging gaming content and skits using Capcut, gaining over 1,000 followers on social media platforms.</w:t>
            </w:r>
          </w:p>
          <w:p w14:paraId="2C1D0F46" w14:textId="77777777" w:rsidR="001A0228" w:rsidRPr="001A0228" w:rsidRDefault="001A0228" w:rsidP="001A0228">
            <w:pPr>
              <w:pStyle w:val="ListParagraph"/>
              <w:rPr>
                <w:color w:val="0D0D0D" w:themeColor="text1" w:themeTint="F2"/>
              </w:rPr>
            </w:pPr>
            <w:r w:rsidRPr="001A0228">
              <w:rPr>
                <w:color w:val="0D0D0D" w:themeColor="text1" w:themeTint="F2"/>
              </w:rPr>
              <w:t>Edited and optimized video content for YouTube and Instagram, increasing viewer engagement by 25%</w:t>
            </w:r>
          </w:p>
          <w:p w14:paraId="15990E49" w14:textId="77777777" w:rsidR="001A0228" w:rsidRPr="00033FB4" w:rsidRDefault="001A0228" w:rsidP="001A0228">
            <w:pPr>
              <w:pStyle w:val="ListParagraph"/>
              <w:rPr>
                <w:color w:val="0D0D0D" w:themeColor="text1" w:themeTint="F2"/>
              </w:rPr>
            </w:pPr>
          </w:p>
          <w:p w14:paraId="1E033288" w14:textId="77777777" w:rsidR="00DD6BE0" w:rsidRDefault="00DD6BE0" w:rsidP="00D02BAA">
            <w:pPr>
              <w:rPr>
                <w:color w:val="0D0D0D" w:themeColor="text1" w:themeTint="F2"/>
              </w:rPr>
            </w:pPr>
          </w:p>
          <w:p w14:paraId="7BB65116" w14:textId="77777777" w:rsidR="00DD6BE0" w:rsidRDefault="00DD6BE0" w:rsidP="00D02BAA">
            <w:pPr>
              <w:pStyle w:val="Heading2"/>
            </w:pPr>
            <w:r w:rsidRPr="00033FB4">
              <w:t>Certifications</w:t>
            </w:r>
            <w:r>
              <w:t xml:space="preserve"> </w:t>
            </w:r>
          </w:p>
          <w:p w14:paraId="1C51B65A" w14:textId="77777777" w:rsidR="00DD6BE0" w:rsidRDefault="00DD6BE0" w:rsidP="00D02BAA">
            <w:pPr>
              <w:pStyle w:val="ListParagraph"/>
              <w:numPr>
                <w:ilvl w:val="0"/>
                <w:numId w:val="5"/>
              </w:numPr>
              <w:rPr>
                <w:color w:val="0D0D0D" w:themeColor="text1" w:themeTint="F2"/>
              </w:rPr>
            </w:pPr>
            <w:r w:rsidRPr="00033FB4">
              <w:rPr>
                <w:b/>
                <w:bCs/>
                <w:color w:val="0D0D0D" w:themeColor="text1" w:themeTint="F2"/>
              </w:rPr>
              <w:t>Full Stack Development Certificate</w:t>
            </w:r>
            <w:r w:rsidRPr="00033FB4">
              <w:rPr>
                <w:color w:val="0D0D0D" w:themeColor="text1" w:themeTint="F2"/>
              </w:rPr>
              <w:t xml:space="preserve"> (Cophild, 2024)</w:t>
            </w:r>
          </w:p>
          <w:p w14:paraId="374F4627" w14:textId="77777777" w:rsidR="00830EEC" w:rsidRPr="00033FB4" w:rsidRDefault="00830EEC" w:rsidP="00830EEC">
            <w:pPr>
              <w:pStyle w:val="ListParagraph"/>
              <w:rPr>
                <w:color w:val="0D0D0D" w:themeColor="text1" w:themeTint="F2"/>
              </w:rPr>
            </w:pPr>
          </w:p>
          <w:p w14:paraId="05CD49D4" w14:textId="77777777" w:rsidR="00DD6BE0" w:rsidRPr="00033FB4" w:rsidRDefault="00DD6BE0" w:rsidP="00D02BAA">
            <w:pPr>
              <w:pStyle w:val="ListParagraph"/>
              <w:numPr>
                <w:ilvl w:val="0"/>
                <w:numId w:val="5"/>
              </w:numPr>
              <w:rPr>
                <w:color w:val="0D0D0D" w:themeColor="text1" w:themeTint="F2"/>
              </w:rPr>
            </w:pPr>
            <w:r w:rsidRPr="00033FB4">
              <w:rPr>
                <w:b/>
                <w:bCs/>
                <w:color w:val="0D0D0D" w:themeColor="text1" w:themeTint="F2"/>
              </w:rPr>
              <w:t>Technologies Covered:</w:t>
            </w:r>
            <w:r w:rsidRPr="00033FB4">
              <w:rPr>
                <w:color w:val="0D0D0D" w:themeColor="text1" w:themeTint="F2"/>
              </w:rPr>
              <w:t xml:space="preserve"> Django, ReactJS, SQLite, Python, Advanced JavaScript</w:t>
            </w:r>
          </w:p>
          <w:p w14:paraId="173BF6B4" w14:textId="77777777" w:rsidR="00DD6BE0" w:rsidRDefault="00DD6BE0" w:rsidP="00D02BAA">
            <w:pPr>
              <w:pStyle w:val="Heading2"/>
            </w:pPr>
            <w:r w:rsidRPr="00D02BAA">
              <w:t>Interests</w:t>
            </w:r>
          </w:p>
          <w:p w14:paraId="72740937" w14:textId="77777777" w:rsidR="00DD6BE0" w:rsidRPr="00BF0002" w:rsidRDefault="00DD6BE0" w:rsidP="00D02BAA">
            <w:pPr>
              <w:pStyle w:val="ListParagraph"/>
              <w:numPr>
                <w:ilvl w:val="0"/>
                <w:numId w:val="5"/>
              </w:numPr>
              <w:rPr>
                <w:color w:val="0D0D0D" w:themeColor="text1" w:themeTint="F2"/>
              </w:rPr>
            </w:pPr>
            <w:r w:rsidRPr="00D02BAA">
              <w:rPr>
                <w:color w:val="0D0D0D" w:themeColor="text1" w:themeTint="F2"/>
                <w:sz w:val="20"/>
                <w:szCs w:val="24"/>
              </w:rPr>
              <w:t>Gaming, Technology, Video Content Creation, Skit Production, Tech Entrepreneurship</w:t>
            </w:r>
          </w:p>
        </w:tc>
      </w:tr>
    </w:tbl>
    <w:p w14:paraId="39F2122C" w14:textId="77777777" w:rsidR="00033FB4" w:rsidRDefault="00033FB4" w:rsidP="00033FB4">
      <w:pPr>
        <w:rPr>
          <w:color w:val="94B6D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2AFEE" w14:textId="57144588" w:rsidR="00033FB4" w:rsidRDefault="00033FB4" w:rsidP="00033FB4">
      <w:pPr>
        <w:tabs>
          <w:tab w:val="left" w:pos="6130"/>
        </w:tabs>
      </w:pPr>
      <w:r>
        <w:tab/>
      </w:r>
    </w:p>
    <w:p w14:paraId="095083A0" w14:textId="77777777" w:rsidR="00033FB4" w:rsidRDefault="00033FB4" w:rsidP="00033FB4">
      <w:pPr>
        <w:tabs>
          <w:tab w:val="left" w:pos="6130"/>
        </w:tabs>
      </w:pPr>
    </w:p>
    <w:p w14:paraId="67579683" w14:textId="77777777" w:rsidR="00033FB4" w:rsidRDefault="00033FB4" w:rsidP="00033FB4">
      <w:pPr>
        <w:tabs>
          <w:tab w:val="left" w:pos="6130"/>
        </w:tabs>
      </w:pPr>
    </w:p>
    <w:p w14:paraId="38F575BD" w14:textId="77777777" w:rsidR="00033FB4" w:rsidRDefault="00033FB4" w:rsidP="00033FB4">
      <w:pPr>
        <w:tabs>
          <w:tab w:val="left" w:pos="6130"/>
        </w:tabs>
      </w:pPr>
    </w:p>
    <w:p w14:paraId="02102738" w14:textId="77777777" w:rsidR="00033FB4" w:rsidRPr="00033FB4" w:rsidRDefault="00033FB4" w:rsidP="00033FB4">
      <w:pPr>
        <w:tabs>
          <w:tab w:val="left" w:pos="6130"/>
        </w:tabs>
      </w:pPr>
    </w:p>
    <w:sectPr w:rsidR="00033FB4" w:rsidRPr="00033FB4"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A73DD" w14:textId="77777777" w:rsidR="00415BB2" w:rsidRDefault="00415BB2" w:rsidP="000C45FF">
      <w:r>
        <w:separator/>
      </w:r>
    </w:p>
  </w:endnote>
  <w:endnote w:type="continuationSeparator" w:id="0">
    <w:p w14:paraId="3D32025E" w14:textId="77777777" w:rsidR="00415BB2" w:rsidRDefault="00415BB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E6E8E" w14:textId="77777777" w:rsidR="00415BB2" w:rsidRDefault="00415BB2" w:rsidP="000C45FF">
      <w:r>
        <w:separator/>
      </w:r>
    </w:p>
  </w:footnote>
  <w:footnote w:type="continuationSeparator" w:id="0">
    <w:p w14:paraId="17141DDC" w14:textId="77777777" w:rsidR="00415BB2" w:rsidRDefault="00415BB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4C84D" w14:textId="6A88C666" w:rsidR="000C45FF" w:rsidRDefault="000C45FF">
    <w:pPr>
      <w:pStyle w:val="Header"/>
    </w:pPr>
    <w:r>
      <w:rPr>
        <w:noProof/>
      </w:rPr>
      <w:drawing>
        <wp:anchor distT="0" distB="0" distL="114300" distR="114300" simplePos="0" relativeHeight="251658240" behindDoc="1" locked="0" layoutInCell="1" allowOverlap="1" wp14:anchorId="4E851912" wp14:editId="5A69B966">
          <wp:simplePos x="0" y="0"/>
          <wp:positionH relativeFrom="page">
            <wp:posOffset>-101600</wp:posOffset>
          </wp:positionH>
          <wp:positionV relativeFrom="page">
            <wp:posOffset>-186186</wp:posOffset>
          </wp:positionV>
          <wp:extent cx="8413115" cy="10359315"/>
          <wp:effectExtent l="0" t="0" r="6985" b="4445"/>
          <wp:wrapNone/>
          <wp:docPr id="871628093" name="Graphic 8716280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464487" cy="1042257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E13"/>
    <w:multiLevelType w:val="multilevel"/>
    <w:tmpl w:val="ED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5FD4"/>
    <w:multiLevelType w:val="hybridMultilevel"/>
    <w:tmpl w:val="9C7241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CA727CE"/>
    <w:multiLevelType w:val="hybridMultilevel"/>
    <w:tmpl w:val="9D8A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235CD"/>
    <w:multiLevelType w:val="multilevel"/>
    <w:tmpl w:val="7842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84488"/>
    <w:multiLevelType w:val="hybridMultilevel"/>
    <w:tmpl w:val="BA82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A602C"/>
    <w:multiLevelType w:val="multilevel"/>
    <w:tmpl w:val="724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549CD"/>
    <w:multiLevelType w:val="hybridMultilevel"/>
    <w:tmpl w:val="A848583A"/>
    <w:lvl w:ilvl="0" w:tplc="BC06B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062C6"/>
    <w:multiLevelType w:val="hybridMultilevel"/>
    <w:tmpl w:val="3070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D694C"/>
    <w:multiLevelType w:val="multilevel"/>
    <w:tmpl w:val="ED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42EC0"/>
    <w:multiLevelType w:val="multilevel"/>
    <w:tmpl w:val="520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65BDF"/>
    <w:multiLevelType w:val="multilevel"/>
    <w:tmpl w:val="520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94DC9"/>
    <w:multiLevelType w:val="multilevel"/>
    <w:tmpl w:val="B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75BD1"/>
    <w:multiLevelType w:val="multilevel"/>
    <w:tmpl w:val="5C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41D68"/>
    <w:multiLevelType w:val="multilevel"/>
    <w:tmpl w:val="A90003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10EA0"/>
    <w:multiLevelType w:val="multilevel"/>
    <w:tmpl w:val="979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30DFB"/>
    <w:multiLevelType w:val="multilevel"/>
    <w:tmpl w:val="ED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614F6"/>
    <w:multiLevelType w:val="multilevel"/>
    <w:tmpl w:val="86BC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941182">
    <w:abstractNumId w:val="12"/>
  </w:num>
  <w:num w:numId="2" w16cid:durableId="996496259">
    <w:abstractNumId w:val="15"/>
  </w:num>
  <w:num w:numId="3" w16cid:durableId="1828403026">
    <w:abstractNumId w:val="1"/>
  </w:num>
  <w:num w:numId="4" w16cid:durableId="281500897">
    <w:abstractNumId w:val="6"/>
  </w:num>
  <w:num w:numId="5" w16cid:durableId="245963827">
    <w:abstractNumId w:val="2"/>
  </w:num>
  <w:num w:numId="6" w16cid:durableId="544102145">
    <w:abstractNumId w:val="4"/>
  </w:num>
  <w:num w:numId="7" w16cid:durableId="1301957415">
    <w:abstractNumId w:val="13"/>
  </w:num>
  <w:num w:numId="8" w16cid:durableId="702637256">
    <w:abstractNumId w:val="9"/>
  </w:num>
  <w:num w:numId="9" w16cid:durableId="1336880550">
    <w:abstractNumId w:val="8"/>
  </w:num>
  <w:num w:numId="10" w16cid:durableId="668797070">
    <w:abstractNumId w:val="0"/>
  </w:num>
  <w:num w:numId="11" w16cid:durableId="925112046">
    <w:abstractNumId w:val="10"/>
  </w:num>
  <w:num w:numId="12" w16cid:durableId="856695414">
    <w:abstractNumId w:val="7"/>
  </w:num>
  <w:num w:numId="13" w16cid:durableId="637417478">
    <w:abstractNumId w:val="5"/>
  </w:num>
  <w:num w:numId="14" w16cid:durableId="671875158">
    <w:abstractNumId w:val="14"/>
  </w:num>
  <w:num w:numId="15" w16cid:durableId="1563447855">
    <w:abstractNumId w:val="11"/>
  </w:num>
  <w:num w:numId="16" w16cid:durableId="254823644">
    <w:abstractNumId w:val="3"/>
  </w:num>
  <w:num w:numId="17" w16cid:durableId="9608394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04"/>
    <w:rsid w:val="00033FB4"/>
    <w:rsid w:val="00036450"/>
    <w:rsid w:val="00094499"/>
    <w:rsid w:val="000C45FF"/>
    <w:rsid w:val="000E3FD1"/>
    <w:rsid w:val="00112054"/>
    <w:rsid w:val="001317D8"/>
    <w:rsid w:val="001525E1"/>
    <w:rsid w:val="00180329"/>
    <w:rsid w:val="0019001F"/>
    <w:rsid w:val="001A0228"/>
    <w:rsid w:val="001A045E"/>
    <w:rsid w:val="001A74A5"/>
    <w:rsid w:val="001B2ABD"/>
    <w:rsid w:val="001B5BFF"/>
    <w:rsid w:val="001E0391"/>
    <w:rsid w:val="001E1759"/>
    <w:rsid w:val="001F1ECC"/>
    <w:rsid w:val="001F6091"/>
    <w:rsid w:val="002222E8"/>
    <w:rsid w:val="002400EB"/>
    <w:rsid w:val="0024482C"/>
    <w:rsid w:val="00256CF7"/>
    <w:rsid w:val="00281FD5"/>
    <w:rsid w:val="002D5AF5"/>
    <w:rsid w:val="0030481B"/>
    <w:rsid w:val="003058EF"/>
    <w:rsid w:val="003156FC"/>
    <w:rsid w:val="003254B5"/>
    <w:rsid w:val="003373C8"/>
    <w:rsid w:val="0037121F"/>
    <w:rsid w:val="003910D8"/>
    <w:rsid w:val="003A6B7D"/>
    <w:rsid w:val="003B06CA"/>
    <w:rsid w:val="004071FC"/>
    <w:rsid w:val="00415BB2"/>
    <w:rsid w:val="00445947"/>
    <w:rsid w:val="004813B3"/>
    <w:rsid w:val="00496591"/>
    <w:rsid w:val="004C63E4"/>
    <w:rsid w:val="004D3011"/>
    <w:rsid w:val="005262AC"/>
    <w:rsid w:val="00581A04"/>
    <w:rsid w:val="005E39D5"/>
    <w:rsid w:val="00600670"/>
    <w:rsid w:val="0062123A"/>
    <w:rsid w:val="006318B4"/>
    <w:rsid w:val="00646E75"/>
    <w:rsid w:val="006771D0"/>
    <w:rsid w:val="00715FCB"/>
    <w:rsid w:val="00743101"/>
    <w:rsid w:val="00761195"/>
    <w:rsid w:val="00764C9F"/>
    <w:rsid w:val="007775E1"/>
    <w:rsid w:val="007867A0"/>
    <w:rsid w:val="007927F5"/>
    <w:rsid w:val="007C02F2"/>
    <w:rsid w:val="00802CA0"/>
    <w:rsid w:val="00821692"/>
    <w:rsid w:val="00830EEC"/>
    <w:rsid w:val="009260CD"/>
    <w:rsid w:val="00940A66"/>
    <w:rsid w:val="00952C25"/>
    <w:rsid w:val="009A4163"/>
    <w:rsid w:val="009E1ACB"/>
    <w:rsid w:val="00A2118D"/>
    <w:rsid w:val="00AD0A50"/>
    <w:rsid w:val="00AD76E2"/>
    <w:rsid w:val="00B20152"/>
    <w:rsid w:val="00B359E4"/>
    <w:rsid w:val="00B53CF5"/>
    <w:rsid w:val="00B57D98"/>
    <w:rsid w:val="00B70850"/>
    <w:rsid w:val="00B80C48"/>
    <w:rsid w:val="00BA48DC"/>
    <w:rsid w:val="00BA5129"/>
    <w:rsid w:val="00BF0002"/>
    <w:rsid w:val="00C066B6"/>
    <w:rsid w:val="00C30AE1"/>
    <w:rsid w:val="00C37BA1"/>
    <w:rsid w:val="00C4674C"/>
    <w:rsid w:val="00C506CF"/>
    <w:rsid w:val="00C72BED"/>
    <w:rsid w:val="00C9578B"/>
    <w:rsid w:val="00CB0055"/>
    <w:rsid w:val="00D02BAA"/>
    <w:rsid w:val="00D2522B"/>
    <w:rsid w:val="00D422DE"/>
    <w:rsid w:val="00D47BC8"/>
    <w:rsid w:val="00D5459D"/>
    <w:rsid w:val="00DA1F4D"/>
    <w:rsid w:val="00DD172A"/>
    <w:rsid w:val="00DD6BE0"/>
    <w:rsid w:val="00E23489"/>
    <w:rsid w:val="00E25A26"/>
    <w:rsid w:val="00E4381A"/>
    <w:rsid w:val="00E4466E"/>
    <w:rsid w:val="00E54CB8"/>
    <w:rsid w:val="00E55D74"/>
    <w:rsid w:val="00F46743"/>
    <w:rsid w:val="00F50196"/>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9D802"/>
  <w14:defaultImageDpi w14:val="32767"/>
  <w15:chartTrackingRefBased/>
  <w15:docId w15:val="{791229FD-70D6-41D5-9905-5364D6E6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2222E8"/>
    <w:pPr>
      <w:ind w:left="720"/>
      <w:contextualSpacing/>
    </w:pPr>
  </w:style>
  <w:style w:type="paragraph" w:styleId="NormalWeb">
    <w:name w:val="Normal (Web)"/>
    <w:basedOn w:val="Normal"/>
    <w:uiPriority w:val="99"/>
    <w:semiHidden/>
    <w:unhideWhenUsed/>
    <w:rsid w:val="002222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187">
      <w:bodyDiv w:val="1"/>
      <w:marLeft w:val="0"/>
      <w:marRight w:val="0"/>
      <w:marTop w:val="0"/>
      <w:marBottom w:val="0"/>
      <w:divBdr>
        <w:top w:val="none" w:sz="0" w:space="0" w:color="auto"/>
        <w:left w:val="none" w:sz="0" w:space="0" w:color="auto"/>
        <w:bottom w:val="none" w:sz="0" w:space="0" w:color="auto"/>
        <w:right w:val="none" w:sz="0" w:space="0" w:color="auto"/>
      </w:divBdr>
    </w:div>
    <w:div w:id="20473639">
      <w:bodyDiv w:val="1"/>
      <w:marLeft w:val="0"/>
      <w:marRight w:val="0"/>
      <w:marTop w:val="0"/>
      <w:marBottom w:val="0"/>
      <w:divBdr>
        <w:top w:val="none" w:sz="0" w:space="0" w:color="auto"/>
        <w:left w:val="none" w:sz="0" w:space="0" w:color="auto"/>
        <w:bottom w:val="none" w:sz="0" w:space="0" w:color="auto"/>
        <w:right w:val="none" w:sz="0" w:space="0" w:color="auto"/>
      </w:divBdr>
    </w:div>
    <w:div w:id="98375033">
      <w:bodyDiv w:val="1"/>
      <w:marLeft w:val="0"/>
      <w:marRight w:val="0"/>
      <w:marTop w:val="0"/>
      <w:marBottom w:val="0"/>
      <w:divBdr>
        <w:top w:val="none" w:sz="0" w:space="0" w:color="auto"/>
        <w:left w:val="none" w:sz="0" w:space="0" w:color="auto"/>
        <w:bottom w:val="none" w:sz="0" w:space="0" w:color="auto"/>
        <w:right w:val="none" w:sz="0" w:space="0" w:color="auto"/>
      </w:divBdr>
      <w:divsChild>
        <w:div w:id="705103749">
          <w:marLeft w:val="0"/>
          <w:marRight w:val="0"/>
          <w:marTop w:val="0"/>
          <w:marBottom w:val="0"/>
          <w:divBdr>
            <w:top w:val="none" w:sz="0" w:space="0" w:color="auto"/>
            <w:left w:val="none" w:sz="0" w:space="0" w:color="auto"/>
            <w:bottom w:val="none" w:sz="0" w:space="0" w:color="auto"/>
            <w:right w:val="none" w:sz="0" w:space="0" w:color="auto"/>
          </w:divBdr>
          <w:divsChild>
            <w:div w:id="26955219">
              <w:marLeft w:val="0"/>
              <w:marRight w:val="0"/>
              <w:marTop w:val="0"/>
              <w:marBottom w:val="0"/>
              <w:divBdr>
                <w:top w:val="none" w:sz="0" w:space="0" w:color="auto"/>
                <w:left w:val="none" w:sz="0" w:space="0" w:color="auto"/>
                <w:bottom w:val="none" w:sz="0" w:space="0" w:color="auto"/>
                <w:right w:val="none" w:sz="0" w:space="0" w:color="auto"/>
              </w:divBdr>
              <w:divsChild>
                <w:div w:id="9706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603">
      <w:bodyDiv w:val="1"/>
      <w:marLeft w:val="0"/>
      <w:marRight w:val="0"/>
      <w:marTop w:val="0"/>
      <w:marBottom w:val="0"/>
      <w:divBdr>
        <w:top w:val="none" w:sz="0" w:space="0" w:color="auto"/>
        <w:left w:val="none" w:sz="0" w:space="0" w:color="auto"/>
        <w:bottom w:val="none" w:sz="0" w:space="0" w:color="auto"/>
        <w:right w:val="none" w:sz="0" w:space="0" w:color="auto"/>
      </w:divBdr>
    </w:div>
    <w:div w:id="167986259">
      <w:bodyDiv w:val="1"/>
      <w:marLeft w:val="0"/>
      <w:marRight w:val="0"/>
      <w:marTop w:val="0"/>
      <w:marBottom w:val="0"/>
      <w:divBdr>
        <w:top w:val="none" w:sz="0" w:space="0" w:color="auto"/>
        <w:left w:val="none" w:sz="0" w:space="0" w:color="auto"/>
        <w:bottom w:val="none" w:sz="0" w:space="0" w:color="auto"/>
        <w:right w:val="none" w:sz="0" w:space="0" w:color="auto"/>
      </w:divBdr>
    </w:div>
    <w:div w:id="207880610">
      <w:bodyDiv w:val="1"/>
      <w:marLeft w:val="0"/>
      <w:marRight w:val="0"/>
      <w:marTop w:val="0"/>
      <w:marBottom w:val="0"/>
      <w:divBdr>
        <w:top w:val="none" w:sz="0" w:space="0" w:color="auto"/>
        <w:left w:val="none" w:sz="0" w:space="0" w:color="auto"/>
        <w:bottom w:val="none" w:sz="0" w:space="0" w:color="auto"/>
        <w:right w:val="none" w:sz="0" w:space="0" w:color="auto"/>
      </w:divBdr>
    </w:div>
    <w:div w:id="294605225">
      <w:bodyDiv w:val="1"/>
      <w:marLeft w:val="0"/>
      <w:marRight w:val="0"/>
      <w:marTop w:val="0"/>
      <w:marBottom w:val="0"/>
      <w:divBdr>
        <w:top w:val="none" w:sz="0" w:space="0" w:color="auto"/>
        <w:left w:val="none" w:sz="0" w:space="0" w:color="auto"/>
        <w:bottom w:val="none" w:sz="0" w:space="0" w:color="auto"/>
        <w:right w:val="none" w:sz="0" w:space="0" w:color="auto"/>
      </w:divBdr>
    </w:div>
    <w:div w:id="300814983">
      <w:bodyDiv w:val="1"/>
      <w:marLeft w:val="0"/>
      <w:marRight w:val="0"/>
      <w:marTop w:val="0"/>
      <w:marBottom w:val="0"/>
      <w:divBdr>
        <w:top w:val="none" w:sz="0" w:space="0" w:color="auto"/>
        <w:left w:val="none" w:sz="0" w:space="0" w:color="auto"/>
        <w:bottom w:val="none" w:sz="0" w:space="0" w:color="auto"/>
        <w:right w:val="none" w:sz="0" w:space="0" w:color="auto"/>
      </w:divBdr>
    </w:div>
    <w:div w:id="498469443">
      <w:bodyDiv w:val="1"/>
      <w:marLeft w:val="0"/>
      <w:marRight w:val="0"/>
      <w:marTop w:val="0"/>
      <w:marBottom w:val="0"/>
      <w:divBdr>
        <w:top w:val="none" w:sz="0" w:space="0" w:color="auto"/>
        <w:left w:val="none" w:sz="0" w:space="0" w:color="auto"/>
        <w:bottom w:val="none" w:sz="0" w:space="0" w:color="auto"/>
        <w:right w:val="none" w:sz="0" w:space="0" w:color="auto"/>
      </w:divBdr>
    </w:div>
    <w:div w:id="649821422">
      <w:bodyDiv w:val="1"/>
      <w:marLeft w:val="0"/>
      <w:marRight w:val="0"/>
      <w:marTop w:val="0"/>
      <w:marBottom w:val="0"/>
      <w:divBdr>
        <w:top w:val="none" w:sz="0" w:space="0" w:color="auto"/>
        <w:left w:val="none" w:sz="0" w:space="0" w:color="auto"/>
        <w:bottom w:val="none" w:sz="0" w:space="0" w:color="auto"/>
        <w:right w:val="none" w:sz="0" w:space="0" w:color="auto"/>
      </w:divBdr>
    </w:div>
    <w:div w:id="669601595">
      <w:bodyDiv w:val="1"/>
      <w:marLeft w:val="0"/>
      <w:marRight w:val="0"/>
      <w:marTop w:val="0"/>
      <w:marBottom w:val="0"/>
      <w:divBdr>
        <w:top w:val="none" w:sz="0" w:space="0" w:color="auto"/>
        <w:left w:val="none" w:sz="0" w:space="0" w:color="auto"/>
        <w:bottom w:val="none" w:sz="0" w:space="0" w:color="auto"/>
        <w:right w:val="none" w:sz="0" w:space="0" w:color="auto"/>
      </w:divBdr>
    </w:div>
    <w:div w:id="692341483">
      <w:bodyDiv w:val="1"/>
      <w:marLeft w:val="0"/>
      <w:marRight w:val="0"/>
      <w:marTop w:val="0"/>
      <w:marBottom w:val="0"/>
      <w:divBdr>
        <w:top w:val="none" w:sz="0" w:space="0" w:color="auto"/>
        <w:left w:val="none" w:sz="0" w:space="0" w:color="auto"/>
        <w:bottom w:val="none" w:sz="0" w:space="0" w:color="auto"/>
        <w:right w:val="none" w:sz="0" w:space="0" w:color="auto"/>
      </w:divBdr>
    </w:div>
    <w:div w:id="716901670">
      <w:bodyDiv w:val="1"/>
      <w:marLeft w:val="0"/>
      <w:marRight w:val="0"/>
      <w:marTop w:val="0"/>
      <w:marBottom w:val="0"/>
      <w:divBdr>
        <w:top w:val="none" w:sz="0" w:space="0" w:color="auto"/>
        <w:left w:val="none" w:sz="0" w:space="0" w:color="auto"/>
        <w:bottom w:val="none" w:sz="0" w:space="0" w:color="auto"/>
        <w:right w:val="none" w:sz="0" w:space="0" w:color="auto"/>
      </w:divBdr>
    </w:div>
    <w:div w:id="737944586">
      <w:bodyDiv w:val="1"/>
      <w:marLeft w:val="0"/>
      <w:marRight w:val="0"/>
      <w:marTop w:val="0"/>
      <w:marBottom w:val="0"/>
      <w:divBdr>
        <w:top w:val="none" w:sz="0" w:space="0" w:color="auto"/>
        <w:left w:val="none" w:sz="0" w:space="0" w:color="auto"/>
        <w:bottom w:val="none" w:sz="0" w:space="0" w:color="auto"/>
        <w:right w:val="none" w:sz="0" w:space="0" w:color="auto"/>
      </w:divBdr>
    </w:div>
    <w:div w:id="855655776">
      <w:bodyDiv w:val="1"/>
      <w:marLeft w:val="0"/>
      <w:marRight w:val="0"/>
      <w:marTop w:val="0"/>
      <w:marBottom w:val="0"/>
      <w:divBdr>
        <w:top w:val="none" w:sz="0" w:space="0" w:color="auto"/>
        <w:left w:val="none" w:sz="0" w:space="0" w:color="auto"/>
        <w:bottom w:val="none" w:sz="0" w:space="0" w:color="auto"/>
        <w:right w:val="none" w:sz="0" w:space="0" w:color="auto"/>
      </w:divBdr>
    </w:div>
    <w:div w:id="863177550">
      <w:bodyDiv w:val="1"/>
      <w:marLeft w:val="0"/>
      <w:marRight w:val="0"/>
      <w:marTop w:val="0"/>
      <w:marBottom w:val="0"/>
      <w:divBdr>
        <w:top w:val="none" w:sz="0" w:space="0" w:color="auto"/>
        <w:left w:val="none" w:sz="0" w:space="0" w:color="auto"/>
        <w:bottom w:val="none" w:sz="0" w:space="0" w:color="auto"/>
        <w:right w:val="none" w:sz="0" w:space="0" w:color="auto"/>
      </w:divBdr>
    </w:div>
    <w:div w:id="919295091">
      <w:bodyDiv w:val="1"/>
      <w:marLeft w:val="0"/>
      <w:marRight w:val="0"/>
      <w:marTop w:val="0"/>
      <w:marBottom w:val="0"/>
      <w:divBdr>
        <w:top w:val="none" w:sz="0" w:space="0" w:color="auto"/>
        <w:left w:val="none" w:sz="0" w:space="0" w:color="auto"/>
        <w:bottom w:val="none" w:sz="0" w:space="0" w:color="auto"/>
        <w:right w:val="none" w:sz="0" w:space="0" w:color="auto"/>
      </w:divBdr>
    </w:div>
    <w:div w:id="1019547182">
      <w:bodyDiv w:val="1"/>
      <w:marLeft w:val="0"/>
      <w:marRight w:val="0"/>
      <w:marTop w:val="0"/>
      <w:marBottom w:val="0"/>
      <w:divBdr>
        <w:top w:val="none" w:sz="0" w:space="0" w:color="auto"/>
        <w:left w:val="none" w:sz="0" w:space="0" w:color="auto"/>
        <w:bottom w:val="none" w:sz="0" w:space="0" w:color="auto"/>
        <w:right w:val="none" w:sz="0" w:space="0" w:color="auto"/>
      </w:divBdr>
    </w:div>
    <w:div w:id="1162546092">
      <w:bodyDiv w:val="1"/>
      <w:marLeft w:val="0"/>
      <w:marRight w:val="0"/>
      <w:marTop w:val="0"/>
      <w:marBottom w:val="0"/>
      <w:divBdr>
        <w:top w:val="none" w:sz="0" w:space="0" w:color="auto"/>
        <w:left w:val="none" w:sz="0" w:space="0" w:color="auto"/>
        <w:bottom w:val="none" w:sz="0" w:space="0" w:color="auto"/>
        <w:right w:val="none" w:sz="0" w:space="0" w:color="auto"/>
      </w:divBdr>
    </w:div>
    <w:div w:id="1208034415">
      <w:bodyDiv w:val="1"/>
      <w:marLeft w:val="0"/>
      <w:marRight w:val="0"/>
      <w:marTop w:val="0"/>
      <w:marBottom w:val="0"/>
      <w:divBdr>
        <w:top w:val="none" w:sz="0" w:space="0" w:color="auto"/>
        <w:left w:val="none" w:sz="0" w:space="0" w:color="auto"/>
        <w:bottom w:val="none" w:sz="0" w:space="0" w:color="auto"/>
        <w:right w:val="none" w:sz="0" w:space="0" w:color="auto"/>
      </w:divBdr>
    </w:div>
    <w:div w:id="1251818649">
      <w:bodyDiv w:val="1"/>
      <w:marLeft w:val="0"/>
      <w:marRight w:val="0"/>
      <w:marTop w:val="0"/>
      <w:marBottom w:val="0"/>
      <w:divBdr>
        <w:top w:val="none" w:sz="0" w:space="0" w:color="auto"/>
        <w:left w:val="none" w:sz="0" w:space="0" w:color="auto"/>
        <w:bottom w:val="none" w:sz="0" w:space="0" w:color="auto"/>
        <w:right w:val="none" w:sz="0" w:space="0" w:color="auto"/>
      </w:divBdr>
    </w:div>
    <w:div w:id="1266308051">
      <w:bodyDiv w:val="1"/>
      <w:marLeft w:val="0"/>
      <w:marRight w:val="0"/>
      <w:marTop w:val="0"/>
      <w:marBottom w:val="0"/>
      <w:divBdr>
        <w:top w:val="none" w:sz="0" w:space="0" w:color="auto"/>
        <w:left w:val="none" w:sz="0" w:space="0" w:color="auto"/>
        <w:bottom w:val="none" w:sz="0" w:space="0" w:color="auto"/>
        <w:right w:val="none" w:sz="0" w:space="0" w:color="auto"/>
      </w:divBdr>
    </w:div>
    <w:div w:id="1293441699">
      <w:bodyDiv w:val="1"/>
      <w:marLeft w:val="0"/>
      <w:marRight w:val="0"/>
      <w:marTop w:val="0"/>
      <w:marBottom w:val="0"/>
      <w:divBdr>
        <w:top w:val="none" w:sz="0" w:space="0" w:color="auto"/>
        <w:left w:val="none" w:sz="0" w:space="0" w:color="auto"/>
        <w:bottom w:val="none" w:sz="0" w:space="0" w:color="auto"/>
        <w:right w:val="none" w:sz="0" w:space="0" w:color="auto"/>
      </w:divBdr>
    </w:div>
    <w:div w:id="1355571842">
      <w:bodyDiv w:val="1"/>
      <w:marLeft w:val="0"/>
      <w:marRight w:val="0"/>
      <w:marTop w:val="0"/>
      <w:marBottom w:val="0"/>
      <w:divBdr>
        <w:top w:val="none" w:sz="0" w:space="0" w:color="auto"/>
        <w:left w:val="none" w:sz="0" w:space="0" w:color="auto"/>
        <w:bottom w:val="none" w:sz="0" w:space="0" w:color="auto"/>
        <w:right w:val="none" w:sz="0" w:space="0" w:color="auto"/>
      </w:divBdr>
    </w:div>
    <w:div w:id="1468082056">
      <w:bodyDiv w:val="1"/>
      <w:marLeft w:val="0"/>
      <w:marRight w:val="0"/>
      <w:marTop w:val="0"/>
      <w:marBottom w:val="0"/>
      <w:divBdr>
        <w:top w:val="none" w:sz="0" w:space="0" w:color="auto"/>
        <w:left w:val="none" w:sz="0" w:space="0" w:color="auto"/>
        <w:bottom w:val="none" w:sz="0" w:space="0" w:color="auto"/>
        <w:right w:val="none" w:sz="0" w:space="0" w:color="auto"/>
      </w:divBdr>
    </w:div>
    <w:div w:id="1552576113">
      <w:bodyDiv w:val="1"/>
      <w:marLeft w:val="0"/>
      <w:marRight w:val="0"/>
      <w:marTop w:val="0"/>
      <w:marBottom w:val="0"/>
      <w:divBdr>
        <w:top w:val="none" w:sz="0" w:space="0" w:color="auto"/>
        <w:left w:val="none" w:sz="0" w:space="0" w:color="auto"/>
        <w:bottom w:val="none" w:sz="0" w:space="0" w:color="auto"/>
        <w:right w:val="none" w:sz="0" w:space="0" w:color="auto"/>
      </w:divBdr>
    </w:div>
    <w:div w:id="1567299302">
      <w:bodyDiv w:val="1"/>
      <w:marLeft w:val="0"/>
      <w:marRight w:val="0"/>
      <w:marTop w:val="0"/>
      <w:marBottom w:val="0"/>
      <w:divBdr>
        <w:top w:val="none" w:sz="0" w:space="0" w:color="auto"/>
        <w:left w:val="none" w:sz="0" w:space="0" w:color="auto"/>
        <w:bottom w:val="none" w:sz="0" w:space="0" w:color="auto"/>
        <w:right w:val="none" w:sz="0" w:space="0" w:color="auto"/>
      </w:divBdr>
    </w:div>
    <w:div w:id="1589000271">
      <w:bodyDiv w:val="1"/>
      <w:marLeft w:val="0"/>
      <w:marRight w:val="0"/>
      <w:marTop w:val="0"/>
      <w:marBottom w:val="0"/>
      <w:divBdr>
        <w:top w:val="none" w:sz="0" w:space="0" w:color="auto"/>
        <w:left w:val="none" w:sz="0" w:space="0" w:color="auto"/>
        <w:bottom w:val="none" w:sz="0" w:space="0" w:color="auto"/>
        <w:right w:val="none" w:sz="0" w:space="0" w:color="auto"/>
      </w:divBdr>
    </w:div>
    <w:div w:id="1670328023">
      <w:bodyDiv w:val="1"/>
      <w:marLeft w:val="0"/>
      <w:marRight w:val="0"/>
      <w:marTop w:val="0"/>
      <w:marBottom w:val="0"/>
      <w:divBdr>
        <w:top w:val="none" w:sz="0" w:space="0" w:color="auto"/>
        <w:left w:val="none" w:sz="0" w:space="0" w:color="auto"/>
        <w:bottom w:val="none" w:sz="0" w:space="0" w:color="auto"/>
        <w:right w:val="none" w:sz="0" w:space="0" w:color="auto"/>
      </w:divBdr>
    </w:div>
    <w:div w:id="1672567531">
      <w:bodyDiv w:val="1"/>
      <w:marLeft w:val="0"/>
      <w:marRight w:val="0"/>
      <w:marTop w:val="0"/>
      <w:marBottom w:val="0"/>
      <w:divBdr>
        <w:top w:val="none" w:sz="0" w:space="0" w:color="auto"/>
        <w:left w:val="none" w:sz="0" w:space="0" w:color="auto"/>
        <w:bottom w:val="none" w:sz="0" w:space="0" w:color="auto"/>
        <w:right w:val="none" w:sz="0" w:space="0" w:color="auto"/>
      </w:divBdr>
    </w:div>
    <w:div w:id="1678119823">
      <w:bodyDiv w:val="1"/>
      <w:marLeft w:val="0"/>
      <w:marRight w:val="0"/>
      <w:marTop w:val="0"/>
      <w:marBottom w:val="0"/>
      <w:divBdr>
        <w:top w:val="none" w:sz="0" w:space="0" w:color="auto"/>
        <w:left w:val="none" w:sz="0" w:space="0" w:color="auto"/>
        <w:bottom w:val="none" w:sz="0" w:space="0" w:color="auto"/>
        <w:right w:val="none" w:sz="0" w:space="0" w:color="auto"/>
      </w:divBdr>
    </w:div>
    <w:div w:id="1714307904">
      <w:bodyDiv w:val="1"/>
      <w:marLeft w:val="0"/>
      <w:marRight w:val="0"/>
      <w:marTop w:val="0"/>
      <w:marBottom w:val="0"/>
      <w:divBdr>
        <w:top w:val="none" w:sz="0" w:space="0" w:color="auto"/>
        <w:left w:val="none" w:sz="0" w:space="0" w:color="auto"/>
        <w:bottom w:val="none" w:sz="0" w:space="0" w:color="auto"/>
        <w:right w:val="none" w:sz="0" w:space="0" w:color="auto"/>
      </w:divBdr>
    </w:div>
    <w:div w:id="2010061461">
      <w:bodyDiv w:val="1"/>
      <w:marLeft w:val="0"/>
      <w:marRight w:val="0"/>
      <w:marTop w:val="0"/>
      <w:marBottom w:val="0"/>
      <w:divBdr>
        <w:top w:val="none" w:sz="0" w:space="0" w:color="auto"/>
        <w:left w:val="none" w:sz="0" w:space="0" w:color="auto"/>
        <w:bottom w:val="none" w:sz="0" w:space="0" w:color="auto"/>
        <w:right w:val="none" w:sz="0" w:space="0" w:color="auto"/>
      </w:divBdr>
    </w:div>
    <w:div w:id="2012639476">
      <w:bodyDiv w:val="1"/>
      <w:marLeft w:val="0"/>
      <w:marRight w:val="0"/>
      <w:marTop w:val="0"/>
      <w:marBottom w:val="0"/>
      <w:divBdr>
        <w:top w:val="none" w:sz="0" w:space="0" w:color="auto"/>
        <w:left w:val="none" w:sz="0" w:space="0" w:color="auto"/>
        <w:bottom w:val="none" w:sz="0" w:space="0" w:color="auto"/>
        <w:right w:val="none" w:sz="0" w:space="0" w:color="auto"/>
      </w:divBdr>
    </w:div>
    <w:div w:id="2027976898">
      <w:bodyDiv w:val="1"/>
      <w:marLeft w:val="0"/>
      <w:marRight w:val="0"/>
      <w:marTop w:val="0"/>
      <w:marBottom w:val="0"/>
      <w:divBdr>
        <w:top w:val="none" w:sz="0" w:space="0" w:color="auto"/>
        <w:left w:val="none" w:sz="0" w:space="0" w:color="auto"/>
        <w:bottom w:val="none" w:sz="0" w:space="0" w:color="auto"/>
        <w:right w:val="none" w:sz="0" w:space="0" w:color="auto"/>
      </w:divBdr>
    </w:div>
    <w:div w:id="2058703183">
      <w:bodyDiv w:val="1"/>
      <w:marLeft w:val="0"/>
      <w:marRight w:val="0"/>
      <w:marTop w:val="0"/>
      <w:marBottom w:val="0"/>
      <w:divBdr>
        <w:top w:val="none" w:sz="0" w:space="0" w:color="auto"/>
        <w:left w:val="none" w:sz="0" w:space="0" w:color="auto"/>
        <w:bottom w:val="none" w:sz="0" w:space="0" w:color="auto"/>
        <w:right w:val="none" w:sz="0" w:space="0" w:color="auto"/>
      </w:divBdr>
      <w:divsChild>
        <w:div w:id="300502315">
          <w:marLeft w:val="0"/>
          <w:marRight w:val="0"/>
          <w:marTop w:val="0"/>
          <w:marBottom w:val="0"/>
          <w:divBdr>
            <w:top w:val="none" w:sz="0" w:space="0" w:color="auto"/>
            <w:left w:val="none" w:sz="0" w:space="0" w:color="auto"/>
            <w:bottom w:val="none" w:sz="0" w:space="0" w:color="auto"/>
            <w:right w:val="none" w:sz="0" w:space="0" w:color="auto"/>
          </w:divBdr>
          <w:divsChild>
            <w:div w:id="1293057860">
              <w:marLeft w:val="0"/>
              <w:marRight w:val="0"/>
              <w:marTop w:val="0"/>
              <w:marBottom w:val="0"/>
              <w:divBdr>
                <w:top w:val="none" w:sz="0" w:space="0" w:color="auto"/>
                <w:left w:val="none" w:sz="0" w:space="0" w:color="auto"/>
                <w:bottom w:val="none" w:sz="0" w:space="0" w:color="auto"/>
                <w:right w:val="none" w:sz="0" w:space="0" w:color="auto"/>
              </w:divBdr>
              <w:divsChild>
                <w:div w:id="6061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yeyipooluwadamiloa.me/index" TargetMode="External"/><Relationship Id="rId4" Type="http://schemas.openxmlformats.org/officeDocument/2006/relationships/settings" Target="settings.xml"/><Relationship Id="rId9" Type="http://schemas.openxmlformats.org/officeDocument/2006/relationships/hyperlink" Target="mailto:dammydave@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uwasore\AppData\Local\Microsoft\Office\16.0\DTS\en-US%7b48B74088-9D16-4665-A4A1-C6AE8A18A1D4%7d\%7b166207C7-8F67-40EE-AAE3-4587DAAB8A9F%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EFD70B9DC94A249DBC4FD95879C48A"/>
        <w:category>
          <w:name w:val="General"/>
          <w:gallery w:val="placeholder"/>
        </w:category>
        <w:types>
          <w:type w:val="bbPlcHdr"/>
        </w:types>
        <w:behaviors>
          <w:behavior w:val="content"/>
        </w:behaviors>
        <w:guid w:val="{E68C1B94-2BC5-4D09-8F62-FBF5E9FEB103}"/>
      </w:docPartPr>
      <w:docPartBody>
        <w:p w:rsidR="00626E61" w:rsidRDefault="00626E61" w:rsidP="00626E61">
          <w:pPr>
            <w:pStyle w:val="C6EFD70B9DC94A249DBC4FD95879C48A"/>
          </w:pPr>
          <w:r w:rsidRPr="00D5459D">
            <w:t>Profile</w:t>
          </w:r>
        </w:p>
      </w:docPartBody>
    </w:docPart>
    <w:docPart>
      <w:docPartPr>
        <w:name w:val="161C434980944F468269479B031BF1E2"/>
        <w:category>
          <w:name w:val="General"/>
          <w:gallery w:val="placeholder"/>
        </w:category>
        <w:types>
          <w:type w:val="bbPlcHdr"/>
        </w:types>
        <w:behaviors>
          <w:behavior w:val="content"/>
        </w:behaviors>
        <w:guid w:val="{8824E289-1E04-485A-9A25-0B128690B356}"/>
      </w:docPartPr>
      <w:docPartBody>
        <w:p w:rsidR="00626E61" w:rsidRDefault="00626E61" w:rsidP="00626E61">
          <w:pPr>
            <w:pStyle w:val="161C434980944F468269479B031BF1E2"/>
          </w:pPr>
          <w:r w:rsidRPr="00CB0055">
            <w:t>Contact</w:t>
          </w:r>
        </w:p>
      </w:docPartBody>
    </w:docPart>
    <w:docPart>
      <w:docPartPr>
        <w:name w:val="FB8C1F24D0C84F799687817BE03B960B"/>
        <w:category>
          <w:name w:val="General"/>
          <w:gallery w:val="placeholder"/>
        </w:category>
        <w:types>
          <w:type w:val="bbPlcHdr"/>
        </w:types>
        <w:behaviors>
          <w:behavior w:val="content"/>
        </w:behaviors>
        <w:guid w:val="{82A6B0A7-9412-4C9F-853E-E2F1C182AE90}"/>
      </w:docPartPr>
      <w:docPartBody>
        <w:p w:rsidR="00626E61" w:rsidRDefault="00626E61" w:rsidP="00626E61">
          <w:pPr>
            <w:pStyle w:val="FB8C1F24D0C84F799687817BE03B960B"/>
          </w:pPr>
          <w:r w:rsidRPr="00CB0055">
            <w:t>Hobbies</w:t>
          </w:r>
        </w:p>
      </w:docPartBody>
    </w:docPart>
    <w:docPart>
      <w:docPartPr>
        <w:name w:val="BB673E1B01144216A1D91FDDD2D33341"/>
        <w:category>
          <w:name w:val="General"/>
          <w:gallery w:val="placeholder"/>
        </w:category>
        <w:types>
          <w:type w:val="bbPlcHdr"/>
        </w:types>
        <w:behaviors>
          <w:behavior w:val="content"/>
        </w:behaviors>
        <w:guid w:val="{17D18026-CDF1-4F1D-9E29-5CA32387D4A6}"/>
      </w:docPartPr>
      <w:docPartBody>
        <w:p w:rsidR="00626E61" w:rsidRDefault="00626E61" w:rsidP="00626E61">
          <w:pPr>
            <w:pStyle w:val="BB673E1B01144216A1D91FDDD2D33341"/>
          </w:pPr>
          <w:r w:rsidRPr="00036450">
            <w:t>EDUCATION</w:t>
          </w:r>
        </w:p>
      </w:docPartBody>
    </w:docPart>
    <w:docPart>
      <w:docPartPr>
        <w:name w:val="E0DCE7B496194C33A638B6BD837F421B"/>
        <w:category>
          <w:name w:val="General"/>
          <w:gallery w:val="placeholder"/>
        </w:category>
        <w:types>
          <w:type w:val="bbPlcHdr"/>
        </w:types>
        <w:behaviors>
          <w:behavior w:val="content"/>
        </w:behaviors>
        <w:guid w:val="{387A42E1-305F-44CE-B006-70EBAD975986}"/>
      </w:docPartPr>
      <w:docPartBody>
        <w:p w:rsidR="00626E61" w:rsidRDefault="00626E61" w:rsidP="00626E61">
          <w:pPr>
            <w:pStyle w:val="E0DCE7B496194C33A638B6BD837F421B"/>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33"/>
    <w:rsid w:val="001A045E"/>
    <w:rsid w:val="001B5BFF"/>
    <w:rsid w:val="002067ED"/>
    <w:rsid w:val="00626E61"/>
    <w:rsid w:val="00761195"/>
    <w:rsid w:val="007C02F2"/>
    <w:rsid w:val="00834C33"/>
    <w:rsid w:val="009E1ACB"/>
    <w:rsid w:val="00D4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26E61"/>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626E61"/>
    <w:rPr>
      <w:rFonts w:asciiTheme="majorHAnsi" w:eastAsiaTheme="majorEastAsia" w:hAnsiTheme="majorHAnsi" w:cstheme="majorBidi"/>
      <w:b/>
      <w:bCs/>
      <w:caps/>
      <w:kern w:val="0"/>
      <w:szCs w:val="26"/>
      <w:lang w:eastAsia="ja-JP"/>
      <w14:ligatures w14:val="none"/>
    </w:rPr>
  </w:style>
  <w:style w:type="paragraph" w:customStyle="1" w:styleId="C6EFD70B9DC94A249DBC4FD95879C48A">
    <w:name w:val="C6EFD70B9DC94A249DBC4FD95879C48A"/>
    <w:rsid w:val="00626E61"/>
  </w:style>
  <w:style w:type="paragraph" w:customStyle="1" w:styleId="161C434980944F468269479B031BF1E2">
    <w:name w:val="161C434980944F468269479B031BF1E2"/>
    <w:rsid w:val="00626E61"/>
  </w:style>
  <w:style w:type="paragraph" w:customStyle="1" w:styleId="FB8C1F24D0C84F799687817BE03B960B">
    <w:name w:val="FB8C1F24D0C84F799687817BE03B960B"/>
    <w:rsid w:val="00626E61"/>
  </w:style>
  <w:style w:type="paragraph" w:customStyle="1" w:styleId="BB673E1B01144216A1D91FDDD2D33341">
    <w:name w:val="BB673E1B01144216A1D91FDDD2D33341"/>
    <w:rsid w:val="00626E61"/>
  </w:style>
  <w:style w:type="paragraph" w:customStyle="1" w:styleId="E0DCE7B496194C33A638B6BD837F421B">
    <w:name w:val="E0DCE7B496194C33A638B6BD837F421B"/>
    <w:rsid w:val="00626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5339-8ACD-4241-A1CC-A680470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{166207C7-8F67-40EE-AAE3-4587DAAB8A9F}tf00546271_win32</Template>
  <TotalTime>0</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Oyeyipo</dc:creator>
  <cp:keywords/>
  <dc:description/>
  <cp:lastModifiedBy>Damilola Oyeyipo</cp:lastModifiedBy>
  <cp:revision>2</cp:revision>
  <dcterms:created xsi:type="dcterms:W3CDTF">2025-01-02T20:07:00Z</dcterms:created>
  <dcterms:modified xsi:type="dcterms:W3CDTF">2025-01-02T20:07:00Z</dcterms:modified>
</cp:coreProperties>
</file>